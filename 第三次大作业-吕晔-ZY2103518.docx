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2685" w14:textId="46E42684" w:rsidR="00872A4D" w:rsidRDefault="00033B9C" w:rsidP="001E2DFC">
      <w:pPr>
        <w:pStyle w:val="a7"/>
        <w:spacing w:before="156"/>
      </w:pPr>
      <w:r>
        <w:rPr>
          <w:rFonts w:hint="eastAsia"/>
        </w:rPr>
        <w:t>基于</w:t>
      </w:r>
      <w:r>
        <w:rPr>
          <w:rFonts w:hint="eastAsia"/>
        </w:rPr>
        <w:t>T</w:t>
      </w:r>
      <w:r>
        <w:t>op</w:t>
      </w:r>
      <w:r w:rsidR="001E2DFC">
        <w:t>ic Model</w:t>
      </w:r>
      <w:r w:rsidR="001E2DFC">
        <w:rPr>
          <w:rFonts w:hint="eastAsia"/>
        </w:rPr>
        <w:t>的中文文本分类</w:t>
      </w:r>
    </w:p>
    <w:p w14:paraId="346829C1" w14:textId="365799AC" w:rsidR="001E2DFC" w:rsidRDefault="004B1819" w:rsidP="001E2DFC">
      <w:pPr>
        <w:spacing w:before="156"/>
      </w:pPr>
      <w:r>
        <w:rPr>
          <w:rFonts w:hint="eastAsia"/>
        </w:rPr>
        <w:t>题目：从给定的语料库中均匀抽取</w:t>
      </w:r>
      <w:r>
        <w:rPr>
          <w:rFonts w:hint="eastAsia"/>
        </w:rPr>
        <w:t>2</w:t>
      </w:r>
      <w:r>
        <w:t>00</w:t>
      </w:r>
      <w:r w:rsidR="00886E2C">
        <w:rPr>
          <w:rFonts w:hint="eastAsia"/>
        </w:rPr>
        <w:t>个段落（每个段落大于</w:t>
      </w:r>
      <w:r w:rsidR="00886E2C">
        <w:rPr>
          <w:rFonts w:hint="eastAsia"/>
        </w:rPr>
        <w:t>5</w:t>
      </w:r>
      <w:r w:rsidR="00886E2C">
        <w:t>00</w:t>
      </w:r>
      <w:r w:rsidR="00886E2C">
        <w:rPr>
          <w:rFonts w:hint="eastAsia"/>
        </w:rPr>
        <w:t>个词），每个段落的标签</w:t>
      </w:r>
      <w:r w:rsidR="00694E9B">
        <w:rPr>
          <w:rFonts w:hint="eastAsia"/>
        </w:rPr>
        <w:t>就是对应段落所属的小说。利用</w:t>
      </w:r>
      <w:r w:rsidR="00694E9B">
        <w:rPr>
          <w:rFonts w:hint="eastAsia"/>
        </w:rPr>
        <w:t>L</w:t>
      </w:r>
      <w:r w:rsidR="00694E9B">
        <w:t xml:space="preserve">DA </w:t>
      </w:r>
      <w:r w:rsidR="00694E9B">
        <w:rPr>
          <w:rFonts w:hint="eastAsia"/>
        </w:rPr>
        <w:t>模型进行文本建模，并把每个段落</w:t>
      </w:r>
      <w:r w:rsidR="00636CE3">
        <w:rPr>
          <w:rFonts w:hint="eastAsia"/>
        </w:rPr>
        <w:t>表示为主题分布后进行分类。验证与分析分类结果</w:t>
      </w:r>
      <w:r w:rsidR="00D87C5C">
        <w:rPr>
          <w:rFonts w:hint="eastAsia"/>
        </w:rPr>
        <w:t>。</w:t>
      </w:r>
    </w:p>
    <w:p w14:paraId="0903BD03" w14:textId="3ED49458" w:rsidR="00D35383" w:rsidRDefault="00D35383" w:rsidP="00D35383">
      <w:pPr>
        <w:pStyle w:val="1"/>
        <w:spacing w:before="156"/>
      </w:pPr>
      <w:r>
        <w:rPr>
          <w:rFonts w:hint="eastAsia"/>
        </w:rPr>
        <w:t>L</w:t>
      </w:r>
      <w:r>
        <w:t>DA</w:t>
      </w:r>
      <w:r>
        <w:rPr>
          <w:rFonts w:hint="eastAsia"/>
        </w:rPr>
        <w:t>模型</w:t>
      </w:r>
    </w:p>
    <w:p w14:paraId="7FE7751D" w14:textId="5C9126C1" w:rsidR="00D35383" w:rsidRDefault="00F87B3E" w:rsidP="004E5158">
      <w:pPr>
        <w:spacing w:before="156"/>
        <w:ind w:firstLine="420"/>
      </w:pPr>
      <w:r>
        <w:rPr>
          <w:rFonts w:hint="eastAsia"/>
        </w:rPr>
        <w:t>L</w:t>
      </w:r>
      <w:r>
        <w:t>DA(L</w:t>
      </w:r>
      <w:r>
        <w:rPr>
          <w:rFonts w:hint="eastAsia"/>
        </w:rPr>
        <w:t>a</w:t>
      </w:r>
      <w:r w:rsidR="00A5758F">
        <w:t>tent Dirichlet Allocation</w:t>
      </w:r>
      <w:r>
        <w:t>)</w:t>
      </w:r>
      <w:r w:rsidR="00A5758F">
        <w:rPr>
          <w:rFonts w:hint="eastAsia"/>
        </w:rPr>
        <w:t>是一种文档主题生成模型</w:t>
      </w:r>
      <w:r w:rsidR="002846BA">
        <w:rPr>
          <w:rFonts w:hint="eastAsia"/>
        </w:rPr>
        <w:t>，也称为一个三层贝叶斯概率模型，包含</w:t>
      </w:r>
      <w:r w:rsidR="00623F14">
        <w:rPr>
          <w:rFonts w:hint="eastAsia"/>
        </w:rPr>
        <w:t>词、主题、和文档三层结构。所谓生成模型</w:t>
      </w:r>
      <w:r w:rsidR="00CE6A83">
        <w:rPr>
          <w:rFonts w:hint="eastAsia"/>
        </w:rPr>
        <w:t>，我们认为一篇文章的每一个词都是通过“</w:t>
      </w:r>
      <w:r w:rsidR="00546E5E">
        <w:rPr>
          <w:rFonts w:hint="eastAsia"/>
        </w:rPr>
        <w:t>文章以一定的概率选择了某一主题，并从这个主题中</w:t>
      </w:r>
      <w:r w:rsidR="00CE6852">
        <w:rPr>
          <w:rFonts w:hint="eastAsia"/>
        </w:rPr>
        <w:t>以一定的概率选择某一词语</w:t>
      </w:r>
      <w:r w:rsidR="00CE6A83">
        <w:rPr>
          <w:rFonts w:hint="eastAsia"/>
        </w:rPr>
        <w:t>”</w:t>
      </w:r>
      <w:r w:rsidR="00CE6852">
        <w:rPr>
          <w:rFonts w:hint="eastAsia"/>
        </w:rPr>
        <w:t>这个过程得到。文档到主题服从多项式分布</w:t>
      </w:r>
      <w:r w:rsidR="000006CF">
        <w:rPr>
          <w:rFonts w:hint="eastAsia"/>
        </w:rPr>
        <w:t>，主题到词服从多项式分布。</w:t>
      </w:r>
    </w:p>
    <w:p w14:paraId="62553320" w14:textId="20726F9E" w:rsidR="000006CF" w:rsidRDefault="005B2503" w:rsidP="004E5158">
      <w:pPr>
        <w:spacing w:before="156"/>
        <w:ind w:firstLine="420"/>
      </w:pPr>
      <w:r>
        <w:rPr>
          <w:rFonts w:hint="eastAsia"/>
        </w:rPr>
        <w:t>对于语料库中的每篇文档</w:t>
      </w:r>
      <w:r w:rsidR="000807D2">
        <w:rPr>
          <w:rFonts w:hint="eastAsia"/>
        </w:rPr>
        <w:t>，</w:t>
      </w:r>
      <w:r w:rsidR="000807D2">
        <w:rPr>
          <w:rFonts w:hint="eastAsia"/>
        </w:rPr>
        <w:t>L</w:t>
      </w:r>
      <w:r w:rsidR="000807D2">
        <w:t>DA</w:t>
      </w:r>
      <w:r w:rsidR="000807D2">
        <w:rPr>
          <w:rFonts w:hint="eastAsia"/>
        </w:rPr>
        <w:t>定义了如下的生成过程：</w:t>
      </w:r>
    </w:p>
    <w:p w14:paraId="27BE8407" w14:textId="2AD1C60D" w:rsidR="000807D2" w:rsidRDefault="000807D2" w:rsidP="007D7707">
      <w:pPr>
        <w:pStyle w:val="a9"/>
        <w:numPr>
          <w:ilvl w:val="0"/>
          <w:numId w:val="4"/>
        </w:numPr>
        <w:spacing w:before="156" w:line="240" w:lineRule="exact"/>
        <w:ind w:firstLineChars="0"/>
      </w:pPr>
      <w:r>
        <w:rPr>
          <w:rFonts w:hint="eastAsia"/>
        </w:rPr>
        <w:t>对于每一篇文档，从主题分布中抽取一个主题</w:t>
      </w:r>
      <w:r w:rsidR="0013758E">
        <w:rPr>
          <w:rFonts w:hint="eastAsia"/>
        </w:rPr>
        <w:t>。</w:t>
      </w:r>
    </w:p>
    <w:p w14:paraId="583D0889" w14:textId="3E5ACE51" w:rsidR="0013758E" w:rsidRDefault="0013758E" w:rsidP="007D7707">
      <w:pPr>
        <w:pStyle w:val="a9"/>
        <w:numPr>
          <w:ilvl w:val="0"/>
          <w:numId w:val="4"/>
        </w:numPr>
        <w:spacing w:before="156" w:line="240" w:lineRule="exact"/>
        <w:ind w:firstLineChars="0"/>
      </w:pPr>
      <w:r>
        <w:rPr>
          <w:rFonts w:hint="eastAsia"/>
        </w:rPr>
        <w:t>从上述被抽到的主题所对应的单词分布中抽取一个单词</w:t>
      </w:r>
      <w:r w:rsidR="00341285">
        <w:rPr>
          <w:rFonts w:hint="eastAsia"/>
        </w:rPr>
        <w:t>。</w:t>
      </w:r>
    </w:p>
    <w:p w14:paraId="57014D11" w14:textId="1BE514EC" w:rsidR="00341285" w:rsidRDefault="00341285" w:rsidP="007D7707">
      <w:pPr>
        <w:pStyle w:val="a9"/>
        <w:numPr>
          <w:ilvl w:val="0"/>
          <w:numId w:val="4"/>
        </w:numPr>
        <w:spacing w:before="156" w:line="240" w:lineRule="exact"/>
        <w:ind w:firstLineChars="0"/>
      </w:pPr>
      <w:r>
        <w:rPr>
          <w:rFonts w:hint="eastAsia"/>
        </w:rPr>
        <w:t>重复上述过程直至遍历文档中的每一个单词。</w:t>
      </w:r>
    </w:p>
    <w:p w14:paraId="4C52C46C" w14:textId="4D545A88" w:rsidR="007D7707" w:rsidRDefault="00003C6C" w:rsidP="00003C6C">
      <w:pPr>
        <w:spacing w:before="156" w:line="240" w:lineRule="auto"/>
        <w:jc w:val="center"/>
      </w:pPr>
      <w:r>
        <w:rPr>
          <w:noProof/>
        </w:rPr>
        <w:drawing>
          <wp:inline distT="0" distB="0" distL="0" distR="0" wp14:anchorId="3821E0A8" wp14:editId="35E30155">
            <wp:extent cx="4046561" cy="1906356"/>
            <wp:effectExtent l="0" t="0" r="0" b="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374" cy="191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78B4" w14:textId="7983E768" w:rsidR="00003C6C" w:rsidRDefault="005A70C4" w:rsidP="009A2829">
      <w:pPr>
        <w:pStyle w:val="a9"/>
        <w:numPr>
          <w:ilvl w:val="0"/>
          <w:numId w:val="5"/>
        </w:numPr>
        <w:spacing w:beforeLines="0" w:before="0"/>
        <w:ind w:firstLineChars="0"/>
      </w:pPr>
      <w:r>
        <w:t>T</w:t>
      </w:r>
      <w:r>
        <w:rPr>
          <w:rFonts w:hint="eastAsia"/>
        </w:rPr>
        <w:t>heta</w:t>
      </w:r>
      <w:r>
        <w:rPr>
          <w:rFonts w:hint="eastAsia"/>
        </w:rPr>
        <w:t>文档</w:t>
      </w:r>
      <w:r>
        <w:rPr>
          <w:rFonts w:hint="eastAsia"/>
        </w:rPr>
        <w:t>-</w:t>
      </w:r>
      <w:r>
        <w:rPr>
          <w:rFonts w:hint="eastAsia"/>
        </w:rPr>
        <w:t>主题分布是多项式分布，该多项式分布的参数</w:t>
      </w:r>
      <w:r w:rsidR="003E7641">
        <w:rPr>
          <w:rFonts w:hint="eastAsia"/>
        </w:rPr>
        <w:t>服从</w:t>
      </w:r>
      <w:r w:rsidR="003E7641">
        <w:rPr>
          <w:rFonts w:hint="eastAsia"/>
        </w:rPr>
        <w:t>D</w:t>
      </w:r>
      <w:r w:rsidR="003E7641">
        <w:t>irichlet</w:t>
      </w:r>
      <w:r w:rsidR="003E7641">
        <w:rPr>
          <w:rFonts w:hint="eastAsia"/>
        </w:rPr>
        <w:t>分布，该</w:t>
      </w:r>
      <w:r w:rsidR="003E7641">
        <w:rPr>
          <w:rFonts w:hint="eastAsia"/>
        </w:rPr>
        <w:t>D</w:t>
      </w:r>
      <w:r w:rsidR="003E7641">
        <w:t>irichlet</w:t>
      </w:r>
      <w:r w:rsidR="00ED5E1B">
        <w:rPr>
          <w:rFonts w:hint="eastAsia"/>
        </w:rPr>
        <w:t>分布的参数为</w:t>
      </w:r>
      <w:r w:rsidR="00ED5E1B">
        <w:rPr>
          <w:rFonts w:hint="eastAsia"/>
        </w:rPr>
        <w:t>alpha</w:t>
      </w:r>
      <w:r w:rsidR="00ED5E1B">
        <w:rPr>
          <w:rFonts w:hint="eastAsia"/>
        </w:rPr>
        <w:t>，</w:t>
      </w:r>
      <w:r w:rsidR="00ED5E1B">
        <w:rPr>
          <w:rFonts w:hint="eastAsia"/>
        </w:rPr>
        <w:t>theta</w:t>
      </w:r>
      <w:r w:rsidR="00ED5E1B">
        <w:rPr>
          <w:rFonts w:hint="eastAsia"/>
        </w:rPr>
        <w:t>的每一行数据是一个</w:t>
      </w:r>
      <w:r w:rsidR="00ED5E1B">
        <w:rPr>
          <w:rFonts w:hint="eastAsia"/>
        </w:rPr>
        <w:t>K</w:t>
      </w:r>
      <w:r w:rsidR="00ED5E1B">
        <w:rPr>
          <w:rFonts w:hint="eastAsia"/>
        </w:rPr>
        <w:t>维向量</w:t>
      </w:r>
      <w:r w:rsidR="007559ED">
        <w:rPr>
          <w:rFonts w:hint="eastAsia"/>
        </w:rPr>
        <w:t>（语料库共有</w:t>
      </w:r>
      <w:r w:rsidR="007559ED">
        <w:rPr>
          <w:rFonts w:hint="eastAsia"/>
        </w:rPr>
        <w:t>K</w:t>
      </w:r>
      <w:proofErr w:type="gramStart"/>
      <w:r w:rsidR="007559ED">
        <w:rPr>
          <w:rFonts w:hint="eastAsia"/>
        </w:rPr>
        <w:t>个</w:t>
      </w:r>
      <w:proofErr w:type="gramEnd"/>
      <w:r w:rsidR="007559ED">
        <w:rPr>
          <w:rFonts w:hint="eastAsia"/>
        </w:rPr>
        <w:t>主题）</w:t>
      </w:r>
      <w:r w:rsidR="008A2DF0">
        <w:rPr>
          <w:rFonts w:hint="eastAsia"/>
        </w:rPr>
        <w:t>，比如（</w:t>
      </w:r>
      <w:r w:rsidR="006B468A">
        <w:rPr>
          <w:rFonts w:hint="eastAsia"/>
        </w:rPr>
        <w:t>1</w:t>
      </w:r>
      <w:r w:rsidR="006B468A">
        <w:rPr>
          <w:rFonts w:hint="eastAsia"/>
        </w:rPr>
        <w:t>，</w:t>
      </w:r>
      <w:r w:rsidR="006B468A">
        <w:rPr>
          <w:rFonts w:hint="eastAsia"/>
        </w:rPr>
        <w:t>0</w:t>
      </w:r>
      <w:r w:rsidR="006B468A">
        <w:rPr>
          <w:rFonts w:hint="eastAsia"/>
        </w:rPr>
        <w:t>，</w:t>
      </w:r>
      <w:r w:rsidR="006B468A">
        <w:rPr>
          <w:rFonts w:hint="eastAsia"/>
        </w:rPr>
        <w:t>0</w:t>
      </w:r>
      <w:r w:rsidR="006B468A">
        <w:rPr>
          <w:rFonts w:hint="eastAsia"/>
        </w:rPr>
        <w:t>，</w:t>
      </w:r>
      <w:r w:rsidR="006B468A">
        <w:rPr>
          <w:rFonts w:hint="eastAsia"/>
        </w:rPr>
        <w:t>1</w:t>
      </w:r>
      <w:r w:rsidR="006B468A">
        <w:rPr>
          <w:rFonts w:hint="eastAsia"/>
        </w:rPr>
        <w:t>，</w:t>
      </w:r>
      <w:r w:rsidR="006B468A">
        <w:rPr>
          <w:rFonts w:hint="eastAsia"/>
        </w:rPr>
        <w:t>0</w:t>
      </w:r>
      <w:r w:rsidR="006B468A">
        <w:rPr>
          <w:rFonts w:hint="eastAsia"/>
        </w:rPr>
        <w:t>，</w:t>
      </w:r>
      <w:r w:rsidR="006B468A">
        <w:rPr>
          <w:rFonts w:hint="eastAsia"/>
        </w:rPr>
        <w:t>1</w:t>
      </w:r>
      <w:r w:rsidR="008A2DF0">
        <w:rPr>
          <w:rFonts w:hint="eastAsia"/>
        </w:rPr>
        <w:t>）</w:t>
      </w:r>
      <w:r w:rsidR="006B468A">
        <w:rPr>
          <w:rFonts w:hint="eastAsia"/>
        </w:rPr>
        <w:t>，表示该文档包含那些主题以及对应的概率</w:t>
      </w:r>
      <w:r w:rsidR="00887FFA">
        <w:rPr>
          <w:rFonts w:hint="eastAsia"/>
        </w:rPr>
        <w:t>。</w:t>
      </w:r>
    </w:p>
    <w:p w14:paraId="55389C05" w14:textId="771F3E2D" w:rsidR="00887FFA" w:rsidRDefault="00887FFA" w:rsidP="009A2829">
      <w:pPr>
        <w:pStyle w:val="a9"/>
        <w:numPr>
          <w:ilvl w:val="0"/>
          <w:numId w:val="5"/>
        </w:numPr>
        <w:spacing w:beforeLines="0" w:before="0"/>
        <w:ind w:firstLineChars="0"/>
      </w:pPr>
      <w:r>
        <w:t>B</w:t>
      </w:r>
      <w:r>
        <w:rPr>
          <w:rFonts w:hint="eastAsia"/>
        </w:rPr>
        <w:t>eta</w:t>
      </w:r>
      <w:r>
        <w:rPr>
          <w:rFonts w:hint="eastAsia"/>
        </w:rPr>
        <w:t>主题</w:t>
      </w:r>
      <w:r>
        <w:rPr>
          <w:rFonts w:hint="eastAsia"/>
        </w:rPr>
        <w:t>-</w:t>
      </w:r>
      <w:r>
        <w:rPr>
          <w:rFonts w:hint="eastAsia"/>
        </w:rPr>
        <w:t>词语分布是多项式分布，该多项式分布的参数</w:t>
      </w:r>
      <w:r w:rsidR="004A7B72">
        <w:rPr>
          <w:rFonts w:hint="eastAsia"/>
        </w:rPr>
        <w:t>服从</w:t>
      </w:r>
      <w:r w:rsidR="004A7B72">
        <w:rPr>
          <w:rFonts w:hint="eastAsia"/>
        </w:rPr>
        <w:t>D</w:t>
      </w:r>
      <w:r w:rsidR="004A7B72">
        <w:t>irichlet</w:t>
      </w:r>
      <w:r w:rsidR="004A7B72">
        <w:rPr>
          <w:rFonts w:hint="eastAsia"/>
        </w:rPr>
        <w:t>分布，该</w:t>
      </w:r>
      <w:r w:rsidR="004A7B72">
        <w:rPr>
          <w:rFonts w:hint="eastAsia"/>
        </w:rPr>
        <w:t>D</w:t>
      </w:r>
      <w:r w:rsidR="004A7B72">
        <w:t>irichlet</w:t>
      </w:r>
      <w:r w:rsidR="004A7B72">
        <w:rPr>
          <w:rFonts w:hint="eastAsia"/>
        </w:rPr>
        <w:t>分布的参数为</w:t>
      </w:r>
      <w:proofErr w:type="spellStart"/>
      <w:r w:rsidR="004A7B72">
        <w:rPr>
          <w:rFonts w:hint="eastAsia"/>
        </w:rPr>
        <w:t>nita</w:t>
      </w:r>
      <w:proofErr w:type="spellEnd"/>
      <w:r w:rsidR="004A7B72">
        <w:rPr>
          <w:rFonts w:hint="eastAsia"/>
        </w:rPr>
        <w:t>；</w:t>
      </w:r>
      <w:r w:rsidR="0082486D">
        <w:rPr>
          <w:rFonts w:hint="eastAsia"/>
        </w:rPr>
        <w:t>beta</w:t>
      </w:r>
      <w:r w:rsidR="0082486D">
        <w:rPr>
          <w:rFonts w:hint="eastAsia"/>
        </w:rPr>
        <w:t>的每一行是一个</w:t>
      </w:r>
      <w:r w:rsidR="0082486D">
        <w:rPr>
          <w:rFonts w:hint="eastAsia"/>
        </w:rPr>
        <w:t>V</w:t>
      </w:r>
      <w:r w:rsidR="0082486D">
        <w:rPr>
          <w:rFonts w:hint="eastAsia"/>
        </w:rPr>
        <w:t>维的向量，表示给主题包含哪些词语</w:t>
      </w:r>
      <w:r w:rsidR="008A2954">
        <w:rPr>
          <w:rFonts w:hint="eastAsia"/>
        </w:rPr>
        <w:t>以及对应的概率。</w:t>
      </w:r>
    </w:p>
    <w:p w14:paraId="146666C3" w14:textId="43959AA9" w:rsidR="003E1683" w:rsidRDefault="008A2954" w:rsidP="009A2829">
      <w:pPr>
        <w:pStyle w:val="a9"/>
        <w:numPr>
          <w:ilvl w:val="0"/>
          <w:numId w:val="5"/>
        </w:numPr>
        <w:spacing w:beforeLines="0" w:before="0"/>
        <w:ind w:firstLineChars="0"/>
      </w:pPr>
      <w:r>
        <w:t>Z</w:t>
      </w:r>
      <w:r>
        <w:rPr>
          <w:rFonts w:hint="eastAsia"/>
        </w:rPr>
        <w:t>是从</w:t>
      </w:r>
      <w:r>
        <w:rPr>
          <w:rFonts w:hint="eastAsia"/>
        </w:rPr>
        <w:t>theta</w:t>
      </w:r>
      <w:r w:rsidR="003E1683">
        <w:rPr>
          <w:rFonts w:hint="eastAsia"/>
        </w:rPr>
        <w:t>中抽取出了的一个主题，是一个</w:t>
      </w:r>
      <w:r w:rsidR="003E1683">
        <w:rPr>
          <w:rFonts w:hint="eastAsia"/>
        </w:rPr>
        <w:t>k</w:t>
      </w:r>
      <w:r w:rsidR="003E1683">
        <w:rPr>
          <w:rFonts w:hint="eastAsia"/>
        </w:rPr>
        <w:t>维向量</w:t>
      </w:r>
      <w:r w:rsidR="004C1319">
        <w:rPr>
          <w:rFonts w:hint="eastAsia"/>
        </w:rPr>
        <w:t>，比如（</w:t>
      </w:r>
      <w:r w:rsidR="004C1319">
        <w:rPr>
          <w:rFonts w:hint="eastAsia"/>
        </w:rPr>
        <w:t>0</w:t>
      </w:r>
      <w:r w:rsidR="004C1319">
        <w:rPr>
          <w:rFonts w:hint="eastAsia"/>
        </w:rPr>
        <w:t>，</w:t>
      </w:r>
      <w:r w:rsidR="004C1319">
        <w:rPr>
          <w:rFonts w:hint="eastAsia"/>
        </w:rPr>
        <w:t>0</w:t>
      </w:r>
      <w:r w:rsidR="004C1319">
        <w:rPr>
          <w:rFonts w:hint="eastAsia"/>
        </w:rPr>
        <w:t>，</w:t>
      </w:r>
      <w:r w:rsidR="004C1319">
        <w:rPr>
          <w:rFonts w:hint="eastAsia"/>
        </w:rPr>
        <w:t>0</w:t>
      </w:r>
      <w:r w:rsidR="004C1319">
        <w:rPr>
          <w:rFonts w:hint="eastAsia"/>
        </w:rPr>
        <w:t>，</w:t>
      </w:r>
      <w:r w:rsidR="004C1319">
        <w:rPr>
          <w:rFonts w:hint="eastAsia"/>
        </w:rPr>
        <w:t>1</w:t>
      </w:r>
      <w:r w:rsidR="004C1319">
        <w:rPr>
          <w:rFonts w:hint="eastAsia"/>
        </w:rPr>
        <w:t>，</w:t>
      </w:r>
      <w:r w:rsidR="004C1319">
        <w:rPr>
          <w:rFonts w:hint="eastAsia"/>
        </w:rPr>
        <w:t>0</w:t>
      </w:r>
      <w:r w:rsidR="004C1319">
        <w:rPr>
          <w:rFonts w:hint="eastAsia"/>
        </w:rPr>
        <w:t>，</w:t>
      </w:r>
      <w:r w:rsidR="004C1319">
        <w:rPr>
          <w:rFonts w:hint="eastAsia"/>
        </w:rPr>
        <w:t>0</w:t>
      </w:r>
      <w:r w:rsidR="004C1319">
        <w:rPr>
          <w:rFonts w:hint="eastAsia"/>
        </w:rPr>
        <w:t>）</w:t>
      </w:r>
      <w:r w:rsidR="004C1319">
        <w:rPr>
          <w:rFonts w:hint="eastAsia"/>
        </w:rPr>
        <w:t>.</w:t>
      </w:r>
    </w:p>
    <w:p w14:paraId="0B90950F" w14:textId="298F27BF" w:rsidR="004C1319" w:rsidRDefault="004C1319" w:rsidP="009A2829">
      <w:pPr>
        <w:pStyle w:val="a9"/>
        <w:numPr>
          <w:ilvl w:val="0"/>
          <w:numId w:val="5"/>
        </w:numPr>
        <w:spacing w:beforeLines="0" w:before="0"/>
        <w:ind w:firstLineChars="0"/>
      </w:pPr>
      <w:r>
        <w:t>W</w:t>
      </w:r>
      <w:r>
        <w:rPr>
          <w:rFonts w:hint="eastAsia"/>
        </w:rPr>
        <w:t>是从</w:t>
      </w:r>
      <w:r>
        <w:rPr>
          <w:rFonts w:hint="eastAsia"/>
        </w:rPr>
        <w:t>z</w:t>
      </w:r>
      <w:r>
        <w:rPr>
          <w:rFonts w:hint="eastAsia"/>
        </w:rPr>
        <w:t>这个</w:t>
      </w:r>
      <w:r w:rsidR="008407A3">
        <w:rPr>
          <w:rFonts w:hint="eastAsia"/>
        </w:rPr>
        <w:t>主题及其对应的词语中抽取出来的一个词语（观测值）</w:t>
      </w:r>
    </w:p>
    <w:p w14:paraId="43C21539" w14:textId="04447506" w:rsidR="004239FF" w:rsidRDefault="00FC37B3" w:rsidP="009A2829">
      <w:pPr>
        <w:pStyle w:val="a9"/>
        <w:numPr>
          <w:ilvl w:val="0"/>
          <w:numId w:val="5"/>
        </w:numPr>
        <w:spacing w:beforeLines="0" w:before="0"/>
        <w:ind w:firstLineChars="0"/>
      </w:pPr>
      <w:r>
        <w:rPr>
          <w:rFonts w:hint="eastAsia"/>
        </w:rPr>
        <w:t>重复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步骤</w:t>
      </w:r>
      <w:r w:rsidR="0062276B">
        <w:rPr>
          <w:rFonts w:hint="eastAsia"/>
        </w:rPr>
        <w:t>直至遍历该文档中的每一个单词，然后遍历下一个文档</w:t>
      </w:r>
      <w:r w:rsidR="004239FF">
        <w:rPr>
          <w:rFonts w:hint="eastAsia"/>
        </w:rPr>
        <w:t>直至</w:t>
      </w:r>
      <w:r w:rsidR="004239FF">
        <w:rPr>
          <w:rFonts w:hint="eastAsia"/>
        </w:rPr>
        <w:t>m</w:t>
      </w:r>
      <w:r w:rsidR="004239FF">
        <w:rPr>
          <w:rFonts w:hint="eastAsia"/>
        </w:rPr>
        <w:t>篇文档全部完成。</w:t>
      </w:r>
    </w:p>
    <w:p w14:paraId="21B42A4C" w14:textId="6047C7F8" w:rsidR="004239FF" w:rsidRDefault="00F9026F" w:rsidP="009A2829">
      <w:pPr>
        <w:pStyle w:val="a9"/>
        <w:numPr>
          <w:ilvl w:val="0"/>
          <w:numId w:val="5"/>
        </w:numPr>
        <w:spacing w:beforeLines="0" w:before="0"/>
        <w:ind w:firstLineChars="0"/>
      </w:pPr>
      <w:r>
        <w:rPr>
          <w:rFonts w:hint="eastAsia"/>
        </w:rPr>
        <w:t>选择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待分类文档，再逐个抽完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词后</w:t>
      </w:r>
      <w:r w:rsidR="0070226D">
        <w:rPr>
          <w:rFonts w:hint="eastAsia"/>
        </w:rPr>
        <w:t>，还原观测值此时将图中最高的柱状图</w:t>
      </w:r>
      <w:r w:rsidR="00AA1B95">
        <w:rPr>
          <w:rFonts w:hint="eastAsia"/>
        </w:rPr>
        <w:t>对</w:t>
      </w:r>
      <w:r w:rsidR="00AA1B95">
        <w:rPr>
          <w:rFonts w:hint="eastAsia"/>
        </w:rPr>
        <w:lastRenderedPageBreak/>
        <w:t>应的主题找出来分析</w:t>
      </w:r>
      <w:r w:rsidR="008C2208">
        <w:rPr>
          <w:rFonts w:hint="eastAsia"/>
        </w:rPr>
        <w:t>这些主题中出现最高频的词语，根据这些词语，认为定义主题分类名称。</w:t>
      </w:r>
    </w:p>
    <w:p w14:paraId="20449820" w14:textId="7BA9A2B6" w:rsidR="008C321B" w:rsidRDefault="008C321B" w:rsidP="008C321B">
      <w:pPr>
        <w:pStyle w:val="2"/>
        <w:spacing w:before="156"/>
      </w:pPr>
      <w:r>
        <w:rPr>
          <w:rFonts w:hint="eastAsia"/>
        </w:rPr>
        <w:t>L</w:t>
      </w:r>
      <w:r>
        <w:t>DA</w:t>
      </w:r>
      <w:r>
        <w:rPr>
          <w:rFonts w:hint="eastAsia"/>
        </w:rPr>
        <w:t>训练算法</w:t>
      </w:r>
    </w:p>
    <w:p w14:paraId="33964D22" w14:textId="048B3104" w:rsidR="00624304" w:rsidRDefault="000911DD" w:rsidP="000358F1">
      <w:pPr>
        <w:pStyle w:val="a9"/>
        <w:numPr>
          <w:ilvl w:val="0"/>
          <w:numId w:val="6"/>
        </w:numPr>
        <w:spacing w:beforeLines="0" w:before="0"/>
        <w:ind w:firstLineChars="0"/>
      </w:pPr>
      <w:r>
        <w:rPr>
          <w:rFonts w:hint="eastAsia"/>
        </w:rPr>
        <w:t>随机初始化</w:t>
      </w:r>
      <w:r>
        <w:rPr>
          <w:rFonts w:hint="eastAsia"/>
        </w:rPr>
        <w:t>alpha</w:t>
      </w:r>
      <w:r>
        <w:rPr>
          <w:rFonts w:hint="eastAsia"/>
        </w:rPr>
        <w:t>、</w:t>
      </w:r>
      <w:r>
        <w:rPr>
          <w:rFonts w:hint="eastAsia"/>
        </w:rPr>
        <w:t>beta</w:t>
      </w:r>
    </w:p>
    <w:p w14:paraId="490350D1" w14:textId="752D01C3" w:rsidR="000911DD" w:rsidRDefault="000911DD" w:rsidP="000358F1">
      <w:pPr>
        <w:pStyle w:val="a9"/>
        <w:numPr>
          <w:ilvl w:val="0"/>
          <w:numId w:val="6"/>
        </w:numPr>
        <w:spacing w:beforeLines="0" w:before="0"/>
        <w:ind w:firstLineChars="0"/>
      </w:pPr>
      <w:r>
        <w:rPr>
          <w:rFonts w:hint="eastAsia"/>
        </w:rPr>
        <w:t>以下步骤迭代直至收敛</w:t>
      </w:r>
      <w:r w:rsidR="003922FD">
        <w:rPr>
          <w:rFonts w:hint="eastAsia"/>
        </w:rPr>
        <w:t>：</w:t>
      </w:r>
    </w:p>
    <w:p w14:paraId="336BF282" w14:textId="39161989" w:rsidR="00A07317" w:rsidRPr="005A220C" w:rsidRDefault="00A07317" w:rsidP="005A220C">
      <w:pPr>
        <w:pStyle w:val="a9"/>
        <w:numPr>
          <w:ilvl w:val="0"/>
          <w:numId w:val="8"/>
        </w:numPr>
        <w:spacing w:beforeLines="0" w:before="0" w:line="280" w:lineRule="exact"/>
        <w:ind w:leftChars="50" w:left="525" w:firstLineChars="0"/>
        <w:rPr>
          <w:sz w:val="20"/>
          <w:szCs w:val="20"/>
        </w:rPr>
      </w:pPr>
      <w:r w:rsidRPr="005A220C">
        <w:rPr>
          <w:rFonts w:hint="eastAsia"/>
          <w:sz w:val="20"/>
          <w:szCs w:val="20"/>
        </w:rPr>
        <w:t>对训练集中的每篇文档</w:t>
      </w:r>
      <w:r w:rsidR="001F4650" w:rsidRPr="005A220C">
        <w:rPr>
          <w:rFonts w:hint="eastAsia"/>
          <w:sz w:val="20"/>
          <w:szCs w:val="20"/>
        </w:rPr>
        <w:t>利用当前的</w:t>
      </w:r>
      <w:r w:rsidR="001F4650" w:rsidRPr="005A220C">
        <w:rPr>
          <w:rFonts w:hint="eastAsia"/>
          <w:sz w:val="20"/>
          <w:szCs w:val="20"/>
        </w:rPr>
        <w:t>alpha</w:t>
      </w:r>
      <w:r w:rsidR="001F4650" w:rsidRPr="005A220C">
        <w:rPr>
          <w:rFonts w:hint="eastAsia"/>
          <w:sz w:val="20"/>
          <w:szCs w:val="20"/>
        </w:rPr>
        <w:t>和</w:t>
      </w:r>
      <w:r w:rsidR="001F4650" w:rsidRPr="005A220C">
        <w:rPr>
          <w:rFonts w:hint="eastAsia"/>
          <w:sz w:val="20"/>
          <w:szCs w:val="20"/>
        </w:rPr>
        <w:t>beta</w:t>
      </w:r>
      <w:r w:rsidR="001F4650" w:rsidRPr="005A220C">
        <w:rPr>
          <w:rFonts w:hint="eastAsia"/>
          <w:sz w:val="20"/>
          <w:szCs w:val="20"/>
        </w:rPr>
        <w:t>值计算每篇文档的主题分布</w:t>
      </w:r>
      <w:r w:rsidR="00045CF6" w:rsidRPr="005A220C">
        <w:rPr>
          <w:rFonts w:hint="eastAsia"/>
          <w:sz w:val="20"/>
          <w:szCs w:val="20"/>
        </w:rPr>
        <w:t>、每个词所属的主题分布。</w:t>
      </w:r>
    </w:p>
    <w:p w14:paraId="30F278F4" w14:textId="0B3376DC" w:rsidR="00045CF6" w:rsidRPr="005A220C" w:rsidRDefault="00045CF6" w:rsidP="005A220C">
      <w:pPr>
        <w:pStyle w:val="a9"/>
        <w:numPr>
          <w:ilvl w:val="0"/>
          <w:numId w:val="8"/>
        </w:numPr>
        <w:spacing w:beforeLines="0" w:before="0" w:line="280" w:lineRule="exact"/>
        <w:ind w:leftChars="50" w:left="525" w:firstLineChars="0"/>
        <w:rPr>
          <w:sz w:val="20"/>
          <w:szCs w:val="20"/>
        </w:rPr>
      </w:pPr>
      <w:r w:rsidRPr="005A220C">
        <w:rPr>
          <w:rFonts w:hint="eastAsia"/>
          <w:sz w:val="20"/>
          <w:szCs w:val="20"/>
        </w:rPr>
        <w:t>积累</w:t>
      </w:r>
      <w:r w:rsidR="005A29CB" w:rsidRPr="005A220C">
        <w:rPr>
          <w:rFonts w:hint="eastAsia"/>
          <w:sz w:val="20"/>
          <w:szCs w:val="20"/>
        </w:rPr>
        <w:t>所有文档中，属于主题</w:t>
      </w:r>
      <w:r w:rsidR="005A29CB" w:rsidRPr="005A220C">
        <w:rPr>
          <w:rFonts w:hint="eastAsia"/>
          <w:sz w:val="20"/>
          <w:szCs w:val="20"/>
        </w:rPr>
        <w:t>K</w:t>
      </w:r>
      <w:r w:rsidR="005A29CB" w:rsidRPr="005A220C">
        <w:rPr>
          <w:rFonts w:hint="eastAsia"/>
          <w:sz w:val="20"/>
          <w:szCs w:val="20"/>
        </w:rPr>
        <w:t>的词的个数，得到</w:t>
      </w:r>
      <w:r w:rsidR="005A29CB" w:rsidRPr="005A220C">
        <w:rPr>
          <w:rFonts w:hint="eastAsia"/>
          <w:sz w:val="20"/>
          <w:szCs w:val="20"/>
        </w:rPr>
        <w:t>g</w:t>
      </w:r>
      <w:r w:rsidR="005A29CB" w:rsidRPr="005A220C">
        <w:rPr>
          <w:sz w:val="20"/>
          <w:szCs w:val="20"/>
        </w:rPr>
        <w:t>amm</w:t>
      </w:r>
      <w:r w:rsidR="005A5785" w:rsidRPr="005A220C">
        <w:rPr>
          <w:sz w:val="20"/>
          <w:szCs w:val="20"/>
        </w:rPr>
        <w:t>as;</w:t>
      </w:r>
      <w:r w:rsidR="005A5785" w:rsidRPr="005A220C">
        <w:rPr>
          <w:rFonts w:hint="eastAsia"/>
          <w:sz w:val="20"/>
          <w:szCs w:val="20"/>
        </w:rPr>
        <w:t>以及词</w:t>
      </w:r>
      <w:proofErr w:type="spellStart"/>
      <w:r w:rsidR="005A5785" w:rsidRPr="005A220C">
        <w:rPr>
          <w:rFonts w:hint="eastAsia"/>
          <w:sz w:val="20"/>
          <w:szCs w:val="20"/>
        </w:rPr>
        <w:t>i</w:t>
      </w:r>
      <w:proofErr w:type="spellEnd"/>
      <w:r w:rsidR="005A5785" w:rsidRPr="005A220C">
        <w:rPr>
          <w:rFonts w:hint="eastAsia"/>
          <w:sz w:val="20"/>
          <w:szCs w:val="20"/>
        </w:rPr>
        <w:t>属于主题</w:t>
      </w:r>
      <w:r w:rsidR="005A5785" w:rsidRPr="005A220C">
        <w:rPr>
          <w:rFonts w:hint="eastAsia"/>
          <w:sz w:val="20"/>
          <w:szCs w:val="20"/>
        </w:rPr>
        <w:t>k</w:t>
      </w:r>
      <w:r w:rsidR="005A5785" w:rsidRPr="005A220C">
        <w:rPr>
          <w:rFonts w:hint="eastAsia"/>
          <w:sz w:val="20"/>
          <w:szCs w:val="20"/>
        </w:rPr>
        <w:t>的次数</w:t>
      </w:r>
      <w:r w:rsidR="00EA6C9A" w:rsidRPr="005A220C">
        <w:rPr>
          <w:rFonts w:hint="eastAsia"/>
          <w:sz w:val="20"/>
          <w:szCs w:val="20"/>
        </w:rPr>
        <w:t>，得到矩阵</w:t>
      </w:r>
      <w:proofErr w:type="spellStart"/>
      <w:r w:rsidR="00EA6C9A" w:rsidRPr="005A220C">
        <w:rPr>
          <w:rFonts w:hint="eastAsia"/>
          <w:sz w:val="20"/>
          <w:szCs w:val="20"/>
        </w:rPr>
        <w:t>batas</w:t>
      </w:r>
      <w:proofErr w:type="spellEnd"/>
      <w:r w:rsidR="00EA6C9A" w:rsidRPr="005A220C">
        <w:rPr>
          <w:rFonts w:hint="eastAsia"/>
          <w:sz w:val="20"/>
          <w:szCs w:val="20"/>
        </w:rPr>
        <w:t>；</w:t>
      </w:r>
    </w:p>
    <w:p w14:paraId="5F035B32" w14:textId="77777777" w:rsidR="00EA6C9A" w:rsidRPr="005A220C" w:rsidRDefault="00EA6C9A" w:rsidP="005A220C">
      <w:pPr>
        <w:pStyle w:val="a9"/>
        <w:numPr>
          <w:ilvl w:val="0"/>
          <w:numId w:val="8"/>
        </w:numPr>
        <w:spacing w:beforeLines="0" w:before="0" w:line="280" w:lineRule="exact"/>
        <w:ind w:leftChars="50" w:left="525" w:firstLineChars="0"/>
        <w:rPr>
          <w:rFonts w:hint="eastAsia"/>
          <w:sz w:val="20"/>
          <w:szCs w:val="20"/>
        </w:rPr>
      </w:pPr>
      <w:r w:rsidRPr="005A220C">
        <w:rPr>
          <w:rFonts w:hint="eastAsia"/>
          <w:sz w:val="20"/>
          <w:szCs w:val="20"/>
        </w:rPr>
        <w:t>根据当前的</w:t>
      </w:r>
      <w:r w:rsidRPr="005A220C">
        <w:rPr>
          <w:rFonts w:hint="eastAsia"/>
          <w:sz w:val="20"/>
          <w:szCs w:val="20"/>
        </w:rPr>
        <w:t>gammas</w:t>
      </w:r>
      <w:r w:rsidRPr="005A220C">
        <w:rPr>
          <w:rFonts w:hint="eastAsia"/>
          <w:sz w:val="20"/>
          <w:szCs w:val="20"/>
        </w:rPr>
        <w:t>，利用</w:t>
      </w:r>
      <w:r w:rsidRPr="005A220C">
        <w:rPr>
          <w:rFonts w:hint="eastAsia"/>
          <w:sz w:val="20"/>
          <w:szCs w:val="20"/>
        </w:rPr>
        <w:t>Newton-Raphson</w:t>
      </w:r>
      <w:r w:rsidRPr="005A220C">
        <w:rPr>
          <w:rFonts w:hint="eastAsia"/>
          <w:sz w:val="20"/>
          <w:szCs w:val="20"/>
        </w:rPr>
        <w:t>迭代方法求得当前的最优α值；</w:t>
      </w:r>
    </w:p>
    <w:p w14:paraId="1ECE74F1" w14:textId="2190D447" w:rsidR="00EA6C9A" w:rsidRPr="005A220C" w:rsidRDefault="00EA6C9A" w:rsidP="005A220C">
      <w:pPr>
        <w:pStyle w:val="a9"/>
        <w:numPr>
          <w:ilvl w:val="0"/>
          <w:numId w:val="8"/>
        </w:numPr>
        <w:spacing w:beforeLines="0" w:before="0" w:line="280" w:lineRule="exact"/>
        <w:ind w:leftChars="50" w:left="525" w:firstLineChars="0"/>
        <w:rPr>
          <w:rFonts w:hint="eastAsia"/>
          <w:sz w:val="20"/>
          <w:szCs w:val="20"/>
        </w:rPr>
      </w:pPr>
      <w:r w:rsidRPr="005A220C">
        <w:rPr>
          <w:rFonts w:hint="eastAsia"/>
          <w:sz w:val="20"/>
          <w:szCs w:val="20"/>
        </w:rPr>
        <w:t>对矩阵</w:t>
      </w:r>
      <w:r w:rsidRPr="005A220C">
        <w:rPr>
          <w:rFonts w:hint="eastAsia"/>
          <w:sz w:val="20"/>
          <w:szCs w:val="20"/>
        </w:rPr>
        <w:t>betas</w:t>
      </w:r>
      <w:r w:rsidRPr="005A220C">
        <w:rPr>
          <w:rFonts w:hint="eastAsia"/>
          <w:sz w:val="20"/>
          <w:szCs w:val="20"/>
        </w:rPr>
        <w:t>的列归一化，直接得到当前的β值，即每个主题的词的分布；</w:t>
      </w:r>
    </w:p>
    <w:p w14:paraId="14F9E6F9" w14:textId="4C2C6A8E" w:rsidR="00EA6C9A" w:rsidRDefault="00EA6C9A" w:rsidP="000358F1">
      <w:pPr>
        <w:pStyle w:val="a9"/>
        <w:numPr>
          <w:ilvl w:val="0"/>
          <w:numId w:val="6"/>
        </w:numPr>
        <w:spacing w:beforeLines="0" w:before="0"/>
        <w:ind w:firstLineChars="0"/>
      </w:pPr>
      <w:r>
        <w:rPr>
          <w:rFonts w:hint="eastAsia"/>
        </w:rPr>
        <w:t>输出达到收敛时的α和β的值</w:t>
      </w:r>
    </w:p>
    <w:p w14:paraId="3344DFE7" w14:textId="23773910" w:rsidR="003922FD" w:rsidRDefault="004F717D" w:rsidP="003922FD">
      <w:pPr>
        <w:pStyle w:val="2"/>
        <w:spacing w:before="156"/>
      </w:pPr>
      <w:r>
        <w:rPr>
          <w:rFonts w:hint="eastAsia"/>
        </w:rPr>
        <w:t>L</w:t>
      </w:r>
      <w:r>
        <w:t>DA</w:t>
      </w:r>
      <w:r>
        <w:rPr>
          <w:rFonts w:hint="eastAsia"/>
        </w:rPr>
        <w:t>预测算法</w:t>
      </w:r>
    </w:p>
    <w:p w14:paraId="10761611" w14:textId="5D746D64" w:rsidR="0021033B" w:rsidRDefault="0021033B" w:rsidP="00FC73A0">
      <w:pPr>
        <w:pStyle w:val="a9"/>
        <w:numPr>
          <w:ilvl w:val="0"/>
          <w:numId w:val="9"/>
        </w:numPr>
        <w:spacing w:beforeLines="0" w:before="0"/>
        <w:ind w:firstLineChars="0"/>
        <w:rPr>
          <w:rFonts w:hint="eastAsia"/>
        </w:rPr>
      </w:pPr>
      <w:r>
        <w:rPr>
          <w:rFonts w:hint="eastAsia"/>
        </w:rPr>
        <w:t>以平均分布初始化</w:t>
      </w:r>
      <w:r>
        <w:rPr>
          <w:rFonts w:hint="eastAsia"/>
        </w:rPr>
        <w:t>K</w:t>
      </w:r>
      <w:r>
        <w:rPr>
          <w:rFonts w:hint="eastAsia"/>
        </w:rPr>
        <w:t>维向量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ntk</w:t>
      </w:r>
      <w:proofErr w:type="spellEnd"/>
      <w:r>
        <w:rPr>
          <w:rFonts w:hint="eastAsia"/>
        </w:rPr>
        <w:t>是当前文档中属于类别</w:t>
      </w:r>
      <w:r>
        <w:rPr>
          <w:rFonts w:hint="eastAsia"/>
        </w:rPr>
        <w:t>k</w:t>
      </w:r>
      <w:r>
        <w:rPr>
          <w:rFonts w:hint="eastAsia"/>
        </w:rPr>
        <w:t>的词的个数，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可视为未归一化的文档的主题分布；</w:t>
      </w:r>
    </w:p>
    <w:p w14:paraId="1D395628" w14:textId="03234568" w:rsidR="0021033B" w:rsidRDefault="0021033B" w:rsidP="00FC73A0">
      <w:pPr>
        <w:pStyle w:val="a9"/>
        <w:numPr>
          <w:ilvl w:val="0"/>
          <w:numId w:val="9"/>
        </w:numPr>
        <w:spacing w:beforeLines="0" w:before="0"/>
        <w:ind w:firstLineChars="0"/>
        <w:rPr>
          <w:rFonts w:hint="eastAsia"/>
        </w:rPr>
      </w:pPr>
      <w:r>
        <w:rPr>
          <w:rFonts w:hint="eastAsia"/>
        </w:rPr>
        <w:t>以下步骤迭代直到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达到稳定：</w:t>
      </w:r>
    </w:p>
    <w:p w14:paraId="3BAB0E0E" w14:textId="5394D54A" w:rsidR="0021033B" w:rsidRDefault="0021033B" w:rsidP="00D5487B">
      <w:pPr>
        <w:pStyle w:val="a9"/>
        <w:numPr>
          <w:ilvl w:val="0"/>
          <w:numId w:val="11"/>
        </w:numPr>
        <w:spacing w:beforeLines="0" w:before="0" w:line="320" w:lineRule="exact"/>
        <w:ind w:leftChars="50" w:left="525" w:firstLineChars="0"/>
        <w:rPr>
          <w:rFonts w:hint="eastAsia"/>
        </w:rPr>
      </w:pPr>
      <w:r>
        <w:rPr>
          <w:rFonts w:hint="eastAsia"/>
        </w:rPr>
        <w:t>根据当前的α值</w:t>
      </w:r>
      <w:r>
        <w:rPr>
          <w:rFonts w:hint="eastAsia"/>
        </w:rPr>
        <w:t>(</w:t>
      </w:r>
      <w:r>
        <w:rPr>
          <w:rFonts w:hint="eastAsia"/>
        </w:rPr>
        <w:t>决定主题的先验分布</w:t>
      </w:r>
      <w:r>
        <w:rPr>
          <w:rFonts w:hint="eastAsia"/>
        </w:rPr>
        <w:t>)</w:t>
      </w:r>
      <w:r>
        <w:rPr>
          <w:rFonts w:hint="eastAsia"/>
        </w:rPr>
        <w:t>，以及当前的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当前文档的主题分布</w:t>
      </w:r>
      <w:r>
        <w:rPr>
          <w:rFonts w:hint="eastAsia"/>
        </w:rPr>
        <w:t>)</w:t>
      </w:r>
      <w:r>
        <w:rPr>
          <w:rFonts w:hint="eastAsia"/>
        </w:rPr>
        <w:t>，以及当前的β值</w:t>
      </w:r>
      <w:r>
        <w:rPr>
          <w:rFonts w:hint="eastAsia"/>
        </w:rPr>
        <w:t>(</w:t>
      </w:r>
      <w:r>
        <w:rPr>
          <w:rFonts w:hint="eastAsia"/>
        </w:rPr>
        <w:t>主题的词的分布</w:t>
      </w:r>
      <w:r>
        <w:rPr>
          <w:rFonts w:hint="eastAsia"/>
        </w:rPr>
        <w:t>)</w:t>
      </w:r>
      <w:r>
        <w:rPr>
          <w:rFonts w:hint="eastAsia"/>
        </w:rPr>
        <w:t>，计算文档中的各个词的主题分布，得到矩阵</w:t>
      </w:r>
      <w:r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qij</w:t>
      </w:r>
      <w:proofErr w:type="spellEnd"/>
      <w:r>
        <w:rPr>
          <w:rFonts w:hint="eastAsia"/>
        </w:rPr>
        <w:t>=</w:t>
      </w:r>
      <w:r>
        <w:rPr>
          <w:rFonts w:hint="eastAsia"/>
        </w:rPr>
        <w:t>文档中的第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词属于主题</w:t>
      </w:r>
      <w:r>
        <w:rPr>
          <w:rFonts w:hint="eastAsia"/>
        </w:rPr>
        <w:t>k</w:t>
      </w:r>
      <w:r>
        <w:rPr>
          <w:rFonts w:hint="eastAsia"/>
        </w:rPr>
        <w:t>的概率</w:t>
      </w:r>
      <w:r w:rsidR="00D9620A">
        <w:rPr>
          <w:rFonts w:hint="eastAsia"/>
        </w:rPr>
        <w:t>。</w:t>
      </w:r>
    </w:p>
    <w:p w14:paraId="2C46FA8A" w14:textId="08EB2530" w:rsidR="0021033B" w:rsidRDefault="0021033B" w:rsidP="00D5487B">
      <w:pPr>
        <w:pStyle w:val="a9"/>
        <w:numPr>
          <w:ilvl w:val="0"/>
          <w:numId w:val="11"/>
        </w:numPr>
        <w:spacing w:beforeLines="0" w:before="0" w:line="320" w:lineRule="exact"/>
        <w:ind w:leftChars="50" w:left="525" w:firstLineChars="0"/>
        <w:rPr>
          <w:rFonts w:hint="eastAsia"/>
        </w:rPr>
      </w:pPr>
      <w:r>
        <w:rPr>
          <w:rFonts w:hint="eastAsia"/>
        </w:rPr>
        <w:t>利用矩阵</w:t>
      </w:r>
      <w:r>
        <w:rPr>
          <w:rFonts w:hint="eastAsia"/>
        </w:rPr>
        <w:t>q</w:t>
      </w:r>
      <w:r>
        <w:rPr>
          <w:rFonts w:hint="eastAsia"/>
        </w:rPr>
        <w:t>的值更新向量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的值。</w:t>
      </w:r>
    </w:p>
    <w:p w14:paraId="3A06569A" w14:textId="6A227265" w:rsidR="0021033B" w:rsidRDefault="0021033B" w:rsidP="00D5487B">
      <w:pPr>
        <w:pStyle w:val="a9"/>
        <w:numPr>
          <w:ilvl w:val="0"/>
          <w:numId w:val="9"/>
        </w:numPr>
        <w:spacing w:beforeLines="0" w:before="0"/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归一化作为文档的主题分布，矩阵</w:t>
      </w:r>
      <w:r>
        <w:rPr>
          <w:rFonts w:hint="eastAsia"/>
        </w:rPr>
        <w:t>q</w:t>
      </w:r>
      <w:r>
        <w:rPr>
          <w:rFonts w:hint="eastAsia"/>
        </w:rPr>
        <w:t>则为文档中每个词的主题分布。</w:t>
      </w:r>
    </w:p>
    <w:p w14:paraId="23DD6DAA" w14:textId="68B4DE02" w:rsidR="009A2829" w:rsidRDefault="009A2829" w:rsidP="009A2829">
      <w:pPr>
        <w:pStyle w:val="1"/>
        <w:spacing w:before="156"/>
      </w:pPr>
      <w:r>
        <w:rPr>
          <w:rFonts w:hint="eastAsia"/>
        </w:rPr>
        <w:t>文本分类</w:t>
      </w:r>
    </w:p>
    <w:p w14:paraId="2B3F14E9" w14:textId="6D286C1B" w:rsidR="009A2829" w:rsidRDefault="00801255" w:rsidP="004E5158">
      <w:pPr>
        <w:spacing w:before="156"/>
        <w:ind w:firstLine="420"/>
      </w:pPr>
      <w:r>
        <w:rPr>
          <w:rFonts w:hint="eastAsia"/>
        </w:rPr>
        <w:t>文本分类是指在给定分类体系，根据文本内容自动确定</w:t>
      </w:r>
      <w:r w:rsidR="0094728F">
        <w:rPr>
          <w:rFonts w:hint="eastAsia"/>
        </w:rPr>
        <w:t>文本类别的过程。最基础的分类是归到两个类别中</w:t>
      </w:r>
      <w:r w:rsidR="00CF5A88">
        <w:rPr>
          <w:rFonts w:hint="eastAsia"/>
        </w:rPr>
        <w:t>，称为二分类问题，例如电影评论分类</w:t>
      </w:r>
      <w:r w:rsidR="00E16B60">
        <w:rPr>
          <w:rFonts w:hint="eastAsia"/>
        </w:rPr>
        <w:t>，只需要分为“好评”和“差评”。</w:t>
      </w:r>
      <w:r w:rsidR="006060D0">
        <w:rPr>
          <w:rFonts w:hint="eastAsia"/>
        </w:rPr>
        <w:t>分到多个类别中的称为多分类问题，例如，把名字分类为</w:t>
      </w:r>
      <w:r w:rsidR="0046600B">
        <w:rPr>
          <w:rFonts w:hint="eastAsia"/>
        </w:rPr>
        <w:t>法语名字、英语名字、西班牙语名字</w:t>
      </w:r>
      <w:r w:rsidR="004F6E65">
        <w:rPr>
          <w:rFonts w:hint="eastAsia"/>
        </w:rPr>
        <w:t>。</w:t>
      </w:r>
    </w:p>
    <w:p w14:paraId="15940E77" w14:textId="0646C1AA" w:rsidR="004F6E65" w:rsidRDefault="004F6E65" w:rsidP="004F6E65">
      <w:pPr>
        <w:pStyle w:val="2"/>
        <w:spacing w:before="156"/>
      </w:pPr>
      <w:r>
        <w:rPr>
          <w:rFonts w:hint="eastAsia"/>
        </w:rPr>
        <w:t>步骤</w:t>
      </w:r>
    </w:p>
    <w:p w14:paraId="4A06247B" w14:textId="05388056" w:rsidR="004F6E65" w:rsidRDefault="007062F4" w:rsidP="004E5158">
      <w:pPr>
        <w:spacing w:before="156"/>
        <w:ind w:firstLine="420"/>
      </w:pPr>
      <w:r>
        <w:rPr>
          <w:rFonts w:hint="eastAsia"/>
        </w:rPr>
        <w:t>一般来说文本分类大致分为以下几个步骤：</w:t>
      </w:r>
    </w:p>
    <w:p w14:paraId="6DC97FEC" w14:textId="77777777" w:rsidR="006F1E1D" w:rsidRDefault="006F1E1D" w:rsidP="006F1E1D">
      <w:pPr>
        <w:pStyle w:val="a9"/>
        <w:numPr>
          <w:ilvl w:val="0"/>
          <w:numId w:val="12"/>
        </w:numPr>
        <w:spacing w:beforeLines="0" w:before="0" w:line="320" w:lineRule="exact"/>
        <w:ind w:firstLineChars="0"/>
        <w:rPr>
          <w:rFonts w:hint="eastAsia"/>
        </w:rPr>
      </w:pPr>
      <w:r>
        <w:rPr>
          <w:rFonts w:hint="eastAsia"/>
        </w:rPr>
        <w:t>定义阶段：定义数据以及分类体系，具体分为哪些类别，需要哪些数据。</w:t>
      </w:r>
    </w:p>
    <w:p w14:paraId="608848EF" w14:textId="77777777" w:rsidR="006F1E1D" w:rsidRDefault="006F1E1D" w:rsidP="006F1E1D">
      <w:pPr>
        <w:pStyle w:val="a9"/>
        <w:numPr>
          <w:ilvl w:val="0"/>
          <w:numId w:val="12"/>
        </w:numPr>
        <w:spacing w:beforeLines="0" w:before="0" w:line="320" w:lineRule="exact"/>
        <w:ind w:firstLineChars="0"/>
        <w:rPr>
          <w:rFonts w:hint="eastAsia"/>
        </w:rPr>
      </w:pPr>
      <w:r>
        <w:rPr>
          <w:rFonts w:hint="eastAsia"/>
        </w:rPr>
        <w:t>数据预处理：对文档做分词、去停用词等准备工作。</w:t>
      </w:r>
    </w:p>
    <w:p w14:paraId="5632AA2D" w14:textId="77777777" w:rsidR="006F1E1D" w:rsidRDefault="006F1E1D" w:rsidP="006F1E1D">
      <w:pPr>
        <w:pStyle w:val="a9"/>
        <w:numPr>
          <w:ilvl w:val="0"/>
          <w:numId w:val="12"/>
        </w:numPr>
        <w:spacing w:beforeLines="0" w:before="0" w:line="320" w:lineRule="exact"/>
        <w:ind w:firstLineChars="0"/>
        <w:rPr>
          <w:rFonts w:hint="eastAsia"/>
        </w:rPr>
      </w:pPr>
      <w:r>
        <w:rPr>
          <w:rFonts w:hint="eastAsia"/>
        </w:rPr>
        <w:t>数据提取特征：对文档矩阵进行降维，提取训练集中最有用的特征。</w:t>
      </w:r>
    </w:p>
    <w:p w14:paraId="48BD6A90" w14:textId="77777777" w:rsidR="006F1E1D" w:rsidRDefault="006F1E1D" w:rsidP="006F1E1D">
      <w:pPr>
        <w:pStyle w:val="a9"/>
        <w:numPr>
          <w:ilvl w:val="0"/>
          <w:numId w:val="12"/>
        </w:numPr>
        <w:spacing w:beforeLines="0" w:before="0" w:line="320" w:lineRule="exact"/>
        <w:ind w:firstLineChars="0"/>
        <w:rPr>
          <w:rFonts w:hint="eastAsia"/>
        </w:rPr>
      </w:pPr>
      <w:r>
        <w:rPr>
          <w:rFonts w:hint="eastAsia"/>
        </w:rPr>
        <w:t>模型训练阶段：选择具体的分类模型以及算法，训练出文本分类器。</w:t>
      </w:r>
    </w:p>
    <w:p w14:paraId="1ADD711F" w14:textId="77777777" w:rsidR="006F1E1D" w:rsidRDefault="006F1E1D" w:rsidP="006F1E1D">
      <w:pPr>
        <w:pStyle w:val="a9"/>
        <w:numPr>
          <w:ilvl w:val="0"/>
          <w:numId w:val="12"/>
        </w:numPr>
        <w:spacing w:beforeLines="0" w:before="0" w:line="320" w:lineRule="exact"/>
        <w:ind w:firstLineChars="0"/>
        <w:rPr>
          <w:rFonts w:hint="eastAsia"/>
        </w:rPr>
      </w:pPr>
      <w:r>
        <w:rPr>
          <w:rFonts w:hint="eastAsia"/>
        </w:rPr>
        <w:t>评测阶段：在测试集上测试并评价分类器的性能。</w:t>
      </w:r>
    </w:p>
    <w:p w14:paraId="68ADFFDD" w14:textId="77777777" w:rsidR="006F1E1D" w:rsidRDefault="006F1E1D" w:rsidP="006F1E1D">
      <w:pPr>
        <w:pStyle w:val="a9"/>
        <w:numPr>
          <w:ilvl w:val="0"/>
          <w:numId w:val="12"/>
        </w:numPr>
        <w:spacing w:beforeLines="0" w:before="0" w:line="320" w:lineRule="exact"/>
        <w:ind w:firstLineChars="0"/>
      </w:pPr>
      <w:r>
        <w:rPr>
          <w:rFonts w:hint="eastAsia"/>
        </w:rPr>
        <w:t>应用阶段：应用性能最高的分类模型对待分类文档进行分类。</w:t>
      </w:r>
    </w:p>
    <w:p w14:paraId="72340223" w14:textId="77777777" w:rsidR="006F1E1D" w:rsidRDefault="006F1E1D" w:rsidP="006F1E1D">
      <w:pPr>
        <w:pStyle w:val="a9"/>
        <w:spacing w:beforeLines="0" w:before="0" w:line="320" w:lineRule="exact"/>
        <w:ind w:left="420" w:firstLineChars="0" w:firstLine="0"/>
      </w:pPr>
    </w:p>
    <w:p w14:paraId="6412548E" w14:textId="2E650F9D" w:rsidR="000C6233" w:rsidRDefault="000C6233" w:rsidP="007F57D7">
      <w:pPr>
        <w:pStyle w:val="1"/>
        <w:spacing w:before="156"/>
      </w:pPr>
      <w:r>
        <w:rPr>
          <w:rFonts w:hint="eastAsia"/>
        </w:rPr>
        <w:lastRenderedPageBreak/>
        <w:t>实验过程</w:t>
      </w:r>
    </w:p>
    <w:p w14:paraId="01C8D2BF" w14:textId="74AE6AE2" w:rsidR="008279B9" w:rsidRPr="008279B9" w:rsidRDefault="008279B9" w:rsidP="004E5158">
      <w:pPr>
        <w:spacing w:before="156"/>
        <w:ind w:firstLine="420"/>
        <w:rPr>
          <w:rFonts w:hint="eastAsia"/>
        </w:rPr>
      </w:pPr>
      <w:r>
        <w:rPr>
          <w:rFonts w:hint="eastAsia"/>
        </w:rPr>
        <w:t>本次实验继续使用金庸先生的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本</w:t>
      </w:r>
      <w:r w:rsidR="00522F12">
        <w:rPr>
          <w:rFonts w:hint="eastAsia"/>
        </w:rPr>
        <w:t>武侠小说作为数据集，利用</w:t>
      </w:r>
      <w:r w:rsidR="00522F12">
        <w:rPr>
          <w:rFonts w:hint="eastAsia"/>
        </w:rPr>
        <w:t>L</w:t>
      </w:r>
      <w:r w:rsidR="00522F12">
        <w:t>DA</w:t>
      </w:r>
      <w:r w:rsidR="00522F12">
        <w:rPr>
          <w:rFonts w:hint="eastAsia"/>
        </w:rPr>
        <w:t>进行文本分类。</w:t>
      </w:r>
    </w:p>
    <w:p w14:paraId="169E3ABC" w14:textId="40FB9215" w:rsidR="007F57D7" w:rsidRDefault="008279B9" w:rsidP="0020313F">
      <w:pPr>
        <w:pStyle w:val="2"/>
        <w:spacing w:before="156"/>
      </w:pPr>
      <w:r>
        <w:rPr>
          <w:rFonts w:hint="eastAsia"/>
        </w:rPr>
        <w:t>数据预处理</w:t>
      </w:r>
    </w:p>
    <w:p w14:paraId="7BDC0C00" w14:textId="6DB76B19" w:rsidR="008279B9" w:rsidRDefault="00384F94" w:rsidP="004E5158">
      <w:pPr>
        <w:spacing w:before="156"/>
        <w:ind w:firstLine="420"/>
      </w:pPr>
      <w:r>
        <w:rPr>
          <w:rFonts w:hint="eastAsia"/>
        </w:rPr>
        <w:t>在这一环节中，删除文本的所有隐藏符号</w:t>
      </w:r>
      <w:r w:rsidR="005D15E9">
        <w:rPr>
          <w:rFonts w:hint="eastAsia"/>
        </w:rPr>
        <w:t>，删除所有的非中文字符，不考虑上下文关系的前提下删去所有的标点符号</w:t>
      </w:r>
      <w:r w:rsidR="00A33DAB">
        <w:rPr>
          <w:rFonts w:hint="eastAsia"/>
        </w:rPr>
        <w:t>。以</w:t>
      </w:r>
      <w:proofErr w:type="spellStart"/>
      <w:r w:rsidR="00A33DAB">
        <w:rPr>
          <w:rFonts w:hint="eastAsia"/>
        </w:rPr>
        <w:t>jieba</w:t>
      </w:r>
      <w:proofErr w:type="spellEnd"/>
      <w:proofErr w:type="gramStart"/>
      <w:r w:rsidR="00C248A0">
        <w:rPr>
          <w:rFonts w:hint="eastAsia"/>
        </w:rPr>
        <w:t>库对中文</w:t>
      </w:r>
      <w:proofErr w:type="gramEnd"/>
      <w:r w:rsidR="00C248A0">
        <w:rPr>
          <w:rFonts w:hint="eastAsia"/>
        </w:rPr>
        <w:t>语料进行分词。得到训练集。</w:t>
      </w:r>
    </w:p>
    <w:p w14:paraId="793BC691" w14:textId="35D50F50" w:rsidR="00E4711B" w:rsidRDefault="00E4711B" w:rsidP="008279B9">
      <w:pPr>
        <w:spacing w:before="156"/>
        <w:rPr>
          <w:rFonts w:hint="eastAsia"/>
        </w:rPr>
      </w:pPr>
      <w:r>
        <w:rPr>
          <w:rFonts w:hint="eastAsia"/>
        </w:rPr>
        <w:t>训练集内容如下</w:t>
      </w:r>
      <w:r w:rsidR="008C6711">
        <w:rPr>
          <w:rFonts w:hint="eastAsia"/>
        </w:rPr>
        <w:t>，共</w:t>
      </w:r>
      <w:r w:rsidR="008C6711">
        <w:rPr>
          <w:rFonts w:hint="eastAsia"/>
        </w:rPr>
        <w:t>5</w:t>
      </w:r>
      <w:r w:rsidR="008C6711">
        <w:t>9202</w:t>
      </w:r>
      <w:r w:rsidR="008C6711">
        <w:rPr>
          <w:rFonts w:hint="eastAsia"/>
        </w:rPr>
        <w:t>行</w:t>
      </w:r>
      <w:r>
        <w:rPr>
          <w:rFonts w:hint="eastAsia"/>
        </w:rPr>
        <w:t>：</w:t>
      </w:r>
    </w:p>
    <w:p w14:paraId="4CC91376" w14:textId="64A127B0" w:rsidR="00C248A0" w:rsidRDefault="003E72A0" w:rsidP="00D702B8">
      <w:pPr>
        <w:spacing w:before="156" w:line="240" w:lineRule="auto"/>
      </w:pPr>
      <w:r>
        <w:rPr>
          <w:noProof/>
        </w:rPr>
        <w:drawing>
          <wp:inline distT="0" distB="0" distL="0" distR="0" wp14:anchorId="4B0C2C46" wp14:editId="12B5D460">
            <wp:extent cx="5274310" cy="1491615"/>
            <wp:effectExtent l="0" t="0" r="2540" b="0"/>
            <wp:docPr id="4" name="图片 4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日历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B33D" w14:textId="15D2E959" w:rsidR="008C6711" w:rsidRDefault="001202CD" w:rsidP="003E72A0">
      <w:pPr>
        <w:pStyle w:val="2"/>
        <w:spacing w:before="156"/>
      </w:pPr>
      <w:r>
        <w:rPr>
          <w:rFonts w:hint="eastAsia"/>
        </w:rPr>
        <w:t>运行</w:t>
      </w:r>
      <w:r>
        <w:rPr>
          <w:rFonts w:hint="eastAsia"/>
        </w:rPr>
        <w:t>L</w:t>
      </w:r>
      <w:r>
        <w:t>DA</w:t>
      </w:r>
      <w:r>
        <w:rPr>
          <w:rFonts w:hint="eastAsia"/>
        </w:rPr>
        <w:t>进行训练并验证</w:t>
      </w:r>
    </w:p>
    <w:p w14:paraId="02D11324" w14:textId="6889F52D" w:rsidR="001202CD" w:rsidRDefault="001202CD" w:rsidP="004E5158">
      <w:pPr>
        <w:spacing w:before="156"/>
        <w:ind w:firstLine="420"/>
      </w:pPr>
      <w:r>
        <w:rPr>
          <w:rFonts w:hint="eastAsia"/>
        </w:rPr>
        <w:t>本次实验</w:t>
      </w:r>
      <w:r w:rsidR="009B073F">
        <w:rPr>
          <w:rFonts w:hint="eastAsia"/>
        </w:rPr>
        <w:t>使用了</w:t>
      </w:r>
      <w:proofErr w:type="spellStart"/>
      <w:r w:rsidR="009B073F">
        <w:rPr>
          <w:rFonts w:hint="eastAsia"/>
        </w:rPr>
        <w:t>g</w:t>
      </w:r>
      <w:r w:rsidR="009B073F">
        <w:t>ensim</w:t>
      </w:r>
      <w:proofErr w:type="spellEnd"/>
      <w:r w:rsidR="009B073F">
        <w:rPr>
          <w:rFonts w:hint="eastAsia"/>
        </w:rPr>
        <w:t>中的</w:t>
      </w:r>
      <w:r w:rsidR="009B073F">
        <w:rPr>
          <w:rFonts w:hint="eastAsia"/>
        </w:rPr>
        <w:t>c</w:t>
      </w:r>
      <w:r w:rsidR="009B073F">
        <w:t>orpora</w:t>
      </w:r>
      <w:r w:rsidR="009B073F">
        <w:rPr>
          <w:rFonts w:hint="eastAsia"/>
        </w:rPr>
        <w:t>和其中自带的</w:t>
      </w:r>
      <w:proofErr w:type="spellStart"/>
      <w:r w:rsidR="009B073F">
        <w:rPr>
          <w:rFonts w:hint="eastAsia"/>
        </w:rPr>
        <w:t>lda</w:t>
      </w:r>
      <w:proofErr w:type="spellEnd"/>
      <w:r w:rsidR="009B073F">
        <w:rPr>
          <w:rFonts w:hint="eastAsia"/>
        </w:rPr>
        <w:t>模型进行训练</w:t>
      </w:r>
      <w:r w:rsidR="00A76A39">
        <w:rPr>
          <w:rFonts w:hint="eastAsia"/>
        </w:rPr>
        <w:t>。</w:t>
      </w:r>
    </w:p>
    <w:p w14:paraId="151C7F48" w14:textId="7F6614DA" w:rsidR="00A76A39" w:rsidRDefault="00211FBE" w:rsidP="00211FBE">
      <w:pPr>
        <w:spacing w:before="156" w:line="240" w:lineRule="auto"/>
      </w:pPr>
      <w:r>
        <w:rPr>
          <w:noProof/>
        </w:rPr>
        <w:drawing>
          <wp:inline distT="0" distB="0" distL="0" distR="0" wp14:anchorId="0A3AE5CF" wp14:editId="42AC58F1">
            <wp:extent cx="5272585" cy="1740089"/>
            <wp:effectExtent l="0" t="0" r="4445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619" cy="17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7707" w14:textId="6963BB3E" w:rsidR="00211FBE" w:rsidRDefault="00A236F5" w:rsidP="00211FBE">
      <w:pPr>
        <w:spacing w:before="156" w:line="240" w:lineRule="auto"/>
      </w:pPr>
      <w:r>
        <w:rPr>
          <w:rFonts w:hint="eastAsia"/>
        </w:rPr>
        <w:t>使用验证集进行验证，测试训练结果：</w:t>
      </w:r>
    </w:p>
    <w:p w14:paraId="236CEAD8" w14:textId="39AD5AA7" w:rsidR="00A236F5" w:rsidRDefault="003F754A" w:rsidP="00211FBE">
      <w:pPr>
        <w:spacing w:before="156" w:line="240" w:lineRule="auto"/>
      </w:pPr>
      <w:r>
        <w:rPr>
          <w:noProof/>
        </w:rPr>
        <w:drawing>
          <wp:inline distT="0" distB="0" distL="0" distR="0" wp14:anchorId="4A7B9667" wp14:editId="07C145B2">
            <wp:extent cx="5270156" cy="1972101"/>
            <wp:effectExtent l="0" t="0" r="6985" b="952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517" cy="20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C980" w14:textId="2EC03394" w:rsidR="003F754A" w:rsidRDefault="003F754A" w:rsidP="003F754A">
      <w:pPr>
        <w:pStyle w:val="2"/>
        <w:spacing w:before="156"/>
      </w:pPr>
      <w:r>
        <w:rPr>
          <w:rFonts w:hint="eastAsia"/>
        </w:rPr>
        <w:lastRenderedPageBreak/>
        <w:t>实验结果</w:t>
      </w:r>
    </w:p>
    <w:p w14:paraId="50ECA830" w14:textId="1ACB2834" w:rsidR="003F754A" w:rsidRDefault="007415CE" w:rsidP="004E5158">
      <w:pPr>
        <w:spacing w:before="156"/>
        <w:ind w:firstLine="42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个主题的词语分布</w:t>
      </w:r>
      <w:r w:rsidR="00162918">
        <w:rPr>
          <w:rFonts w:hint="eastAsia"/>
        </w:rPr>
        <w:t>结果如下：</w:t>
      </w:r>
    </w:p>
    <w:p w14:paraId="59ACFCEF" w14:textId="3F879B81" w:rsidR="00162918" w:rsidRDefault="00162918" w:rsidP="00162918">
      <w:pPr>
        <w:spacing w:before="156" w:line="240" w:lineRule="auto"/>
      </w:pPr>
      <w:r>
        <w:rPr>
          <w:noProof/>
        </w:rPr>
        <w:drawing>
          <wp:inline distT="0" distB="0" distL="0" distR="0" wp14:anchorId="50657742" wp14:editId="266339ED">
            <wp:extent cx="5274310" cy="1589405"/>
            <wp:effectExtent l="0" t="0" r="2540" b="0"/>
            <wp:docPr id="8" name="图片 8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背景图案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"/>
        <w:gridCol w:w="846"/>
        <w:gridCol w:w="780"/>
        <w:gridCol w:w="781"/>
        <w:gridCol w:w="782"/>
        <w:gridCol w:w="780"/>
        <w:gridCol w:w="780"/>
        <w:gridCol w:w="780"/>
        <w:gridCol w:w="780"/>
        <w:gridCol w:w="780"/>
        <w:gridCol w:w="781"/>
      </w:tblGrid>
      <w:tr w:rsidR="001649FE" w14:paraId="3E4FCA9F" w14:textId="77777777" w:rsidTr="00194115">
        <w:tc>
          <w:tcPr>
            <w:tcW w:w="426" w:type="dxa"/>
            <w:vAlign w:val="center"/>
          </w:tcPr>
          <w:p w14:paraId="6F8F91F4" w14:textId="7AEB0F53" w:rsidR="001649FE" w:rsidRDefault="001649FE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</w:p>
        </w:tc>
        <w:tc>
          <w:tcPr>
            <w:tcW w:w="7870" w:type="dxa"/>
            <w:gridSpan w:val="10"/>
            <w:vAlign w:val="center"/>
          </w:tcPr>
          <w:p w14:paraId="6A32EA34" w14:textId="201D79D7" w:rsidR="001649FE" w:rsidRDefault="00C62BCA" w:rsidP="00C62BCA">
            <w:pPr>
              <w:spacing w:beforeLines="0" w:before="0" w:line="24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词及其</w:t>
            </w:r>
            <w:proofErr w:type="gramEnd"/>
            <w:r>
              <w:rPr>
                <w:rFonts w:hint="eastAsia"/>
              </w:rPr>
              <w:t>对应的概率</w:t>
            </w:r>
          </w:p>
        </w:tc>
      </w:tr>
      <w:tr w:rsidR="00281EEF" w14:paraId="58E1095E" w14:textId="77777777" w:rsidTr="006174F8">
        <w:tc>
          <w:tcPr>
            <w:tcW w:w="426" w:type="dxa"/>
            <w:vAlign w:val="center"/>
          </w:tcPr>
          <w:p w14:paraId="161D07A9" w14:textId="49D07A10" w:rsidR="00715D59" w:rsidRDefault="00715D59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46" w:type="dxa"/>
            <w:vAlign w:val="center"/>
          </w:tcPr>
          <w:p w14:paraId="23E8A661" w14:textId="6CCEA01C" w:rsidR="00715D59" w:rsidRPr="00715D59" w:rsidRDefault="00715D59" w:rsidP="00C874DB">
            <w:pPr>
              <w:pStyle w:val="ac"/>
              <w:rPr>
                <w:rFonts w:hint="eastAsia"/>
              </w:rPr>
            </w:pPr>
            <w:r w:rsidRPr="00715D59">
              <w:rPr>
                <w:rFonts w:hint="eastAsia"/>
              </w:rPr>
              <w:t>0</w:t>
            </w:r>
            <w:r w:rsidRPr="00715D59">
              <w:t>.038</w:t>
            </w:r>
            <w:r w:rsidRPr="00715D59">
              <w:rPr>
                <w:rFonts w:hint="eastAsia"/>
              </w:rPr>
              <w:t>言语</w:t>
            </w:r>
          </w:p>
        </w:tc>
        <w:tc>
          <w:tcPr>
            <w:tcW w:w="780" w:type="dxa"/>
            <w:vAlign w:val="center"/>
          </w:tcPr>
          <w:p w14:paraId="50FEB42E" w14:textId="7325074F" w:rsidR="00715D59" w:rsidRDefault="00C874DB" w:rsidP="00C874D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.024</w:t>
            </w:r>
            <w:r>
              <w:rPr>
                <w:rFonts w:hint="eastAsia"/>
              </w:rPr>
              <w:t>面前</w:t>
            </w:r>
          </w:p>
        </w:tc>
        <w:tc>
          <w:tcPr>
            <w:tcW w:w="781" w:type="dxa"/>
            <w:vAlign w:val="center"/>
          </w:tcPr>
          <w:p w14:paraId="510D6E1D" w14:textId="470FD849" w:rsidR="00715D59" w:rsidRDefault="00C874DB" w:rsidP="00C874D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.024</w:t>
            </w:r>
            <w:r>
              <w:rPr>
                <w:rFonts w:hint="eastAsia"/>
              </w:rPr>
              <w:t>及</w:t>
            </w:r>
          </w:p>
        </w:tc>
        <w:tc>
          <w:tcPr>
            <w:tcW w:w="782" w:type="dxa"/>
            <w:vAlign w:val="center"/>
          </w:tcPr>
          <w:p w14:paraId="1FF4A09D" w14:textId="44C244C8" w:rsidR="00715D59" w:rsidRDefault="001A610B" w:rsidP="00C874D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.019</w:t>
            </w:r>
            <w:r>
              <w:rPr>
                <w:rFonts w:hint="eastAsia"/>
              </w:rPr>
              <w:t>觉</w:t>
            </w:r>
          </w:p>
        </w:tc>
        <w:tc>
          <w:tcPr>
            <w:tcW w:w="780" w:type="dxa"/>
            <w:vAlign w:val="center"/>
          </w:tcPr>
          <w:p w14:paraId="6D9AB145" w14:textId="41C6403F" w:rsidR="00715D59" w:rsidRDefault="001A610B" w:rsidP="00C874D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.019</w:t>
            </w:r>
            <w:r>
              <w:rPr>
                <w:rFonts w:hint="eastAsia"/>
              </w:rPr>
              <w:t>或</w:t>
            </w:r>
          </w:p>
        </w:tc>
        <w:tc>
          <w:tcPr>
            <w:tcW w:w="780" w:type="dxa"/>
            <w:vAlign w:val="center"/>
          </w:tcPr>
          <w:p w14:paraId="3A7E49BF" w14:textId="5531ED9B" w:rsidR="00715D59" w:rsidRDefault="001A610B" w:rsidP="00C874D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.015</w:t>
            </w:r>
            <w:r>
              <w:rPr>
                <w:rFonts w:hint="eastAsia"/>
              </w:rPr>
              <w:t>她们</w:t>
            </w:r>
          </w:p>
        </w:tc>
        <w:tc>
          <w:tcPr>
            <w:tcW w:w="780" w:type="dxa"/>
            <w:vAlign w:val="center"/>
          </w:tcPr>
          <w:p w14:paraId="40A76E90" w14:textId="787326FE" w:rsidR="00715D59" w:rsidRDefault="00281EEF" w:rsidP="00C874D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.013</w:t>
            </w:r>
            <w:r>
              <w:rPr>
                <w:rFonts w:hint="eastAsia"/>
              </w:rPr>
              <w:t>应道</w:t>
            </w:r>
          </w:p>
        </w:tc>
        <w:tc>
          <w:tcPr>
            <w:tcW w:w="780" w:type="dxa"/>
            <w:vAlign w:val="center"/>
          </w:tcPr>
          <w:p w14:paraId="038E699D" w14:textId="0F056F29" w:rsidR="00715D59" w:rsidRDefault="00281EEF" w:rsidP="00C874D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.012</w:t>
            </w:r>
            <w:r>
              <w:rPr>
                <w:rFonts w:hint="eastAsia"/>
              </w:rPr>
              <w:t>修为</w:t>
            </w:r>
          </w:p>
        </w:tc>
        <w:tc>
          <w:tcPr>
            <w:tcW w:w="780" w:type="dxa"/>
            <w:vAlign w:val="center"/>
          </w:tcPr>
          <w:p w14:paraId="1BE205C9" w14:textId="1156E512" w:rsidR="00715D59" w:rsidRDefault="00666E3D" w:rsidP="00C874D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.011</w:t>
            </w:r>
            <w:r>
              <w:rPr>
                <w:rFonts w:hint="eastAsia"/>
              </w:rPr>
              <w:t>自幼</w:t>
            </w:r>
          </w:p>
        </w:tc>
        <w:tc>
          <w:tcPr>
            <w:tcW w:w="781" w:type="dxa"/>
            <w:vAlign w:val="center"/>
          </w:tcPr>
          <w:p w14:paraId="514ED8D3" w14:textId="7E8CC537" w:rsidR="00715D59" w:rsidRDefault="00666E3D" w:rsidP="00C874D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.010</w:t>
            </w:r>
            <w:r>
              <w:rPr>
                <w:rFonts w:hint="eastAsia"/>
              </w:rPr>
              <w:t>服饰</w:t>
            </w:r>
          </w:p>
        </w:tc>
      </w:tr>
      <w:tr w:rsidR="00666E3D" w14:paraId="3232F544" w14:textId="77777777" w:rsidTr="000553C1">
        <w:tc>
          <w:tcPr>
            <w:tcW w:w="426" w:type="dxa"/>
            <w:vAlign w:val="center"/>
          </w:tcPr>
          <w:p w14:paraId="4C313882" w14:textId="5DE78895" w:rsidR="00666E3D" w:rsidRDefault="00666E3D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6" w:type="dxa"/>
            <w:vAlign w:val="center"/>
          </w:tcPr>
          <w:p w14:paraId="35466161" w14:textId="18A9FB3C" w:rsidR="00666E3D" w:rsidRDefault="00666E3D" w:rsidP="00C874D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.067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rPr>
                <w:rFonts w:hint="eastAsia"/>
              </w:rPr>
              <w:t>位</w:t>
            </w:r>
          </w:p>
        </w:tc>
        <w:tc>
          <w:tcPr>
            <w:tcW w:w="780" w:type="dxa"/>
            <w:vAlign w:val="center"/>
          </w:tcPr>
          <w:p w14:paraId="2E79E698" w14:textId="36078DBB" w:rsidR="00666E3D" w:rsidRDefault="00316C1A" w:rsidP="00C874D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.020</w:t>
            </w:r>
            <w:r>
              <w:rPr>
                <w:rFonts w:hint="eastAsia"/>
              </w:rPr>
              <w:t>发作</w:t>
            </w:r>
          </w:p>
        </w:tc>
        <w:tc>
          <w:tcPr>
            <w:tcW w:w="781" w:type="dxa"/>
            <w:vAlign w:val="center"/>
          </w:tcPr>
          <w:p w14:paraId="53EF0C36" w14:textId="1A0AC6E9" w:rsidR="00666E3D" w:rsidRDefault="00316C1A" w:rsidP="00C874D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.018</w:t>
            </w:r>
            <w:r>
              <w:rPr>
                <w:rFonts w:hint="eastAsia"/>
              </w:rPr>
              <w:t>衣袖</w:t>
            </w:r>
          </w:p>
        </w:tc>
        <w:tc>
          <w:tcPr>
            <w:tcW w:w="782" w:type="dxa"/>
            <w:vAlign w:val="center"/>
          </w:tcPr>
          <w:p w14:paraId="65B5C009" w14:textId="60016721" w:rsidR="00666E3D" w:rsidRDefault="003A31AB" w:rsidP="00C874D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.015</w:t>
            </w:r>
            <w:proofErr w:type="gramStart"/>
            <w:r>
              <w:rPr>
                <w:rFonts w:hint="eastAsia"/>
              </w:rPr>
              <w:t>诀</w:t>
            </w:r>
            <w:proofErr w:type="gramEnd"/>
          </w:p>
        </w:tc>
        <w:tc>
          <w:tcPr>
            <w:tcW w:w="780" w:type="dxa"/>
            <w:vAlign w:val="center"/>
          </w:tcPr>
          <w:p w14:paraId="55C384E5" w14:textId="3E147F1F" w:rsidR="00666E3D" w:rsidRDefault="00CB2A6B" w:rsidP="00C874D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.013</w:t>
            </w:r>
            <w:r>
              <w:rPr>
                <w:rFonts w:hint="eastAsia"/>
              </w:rPr>
              <w:t>门户</w:t>
            </w:r>
          </w:p>
        </w:tc>
        <w:tc>
          <w:tcPr>
            <w:tcW w:w="780" w:type="dxa"/>
            <w:vAlign w:val="center"/>
          </w:tcPr>
          <w:p w14:paraId="26CE447A" w14:textId="4F7770EE" w:rsidR="00666E3D" w:rsidRDefault="00CB2A6B" w:rsidP="00C874DB">
            <w:pPr>
              <w:pStyle w:val="ac"/>
              <w:rPr>
                <w:rFonts w:hint="eastAsia"/>
              </w:rPr>
            </w:pPr>
            <w:r w:rsidRPr="00CB2A6B">
              <w:rPr>
                <w:rFonts w:hint="eastAsia"/>
              </w:rPr>
              <w:t>0.013</w:t>
            </w:r>
            <w:r w:rsidRPr="00CB2A6B">
              <w:rPr>
                <w:rFonts w:hint="eastAsia"/>
              </w:rPr>
              <w:t>窜</w:t>
            </w:r>
          </w:p>
        </w:tc>
        <w:tc>
          <w:tcPr>
            <w:tcW w:w="780" w:type="dxa"/>
            <w:vAlign w:val="center"/>
          </w:tcPr>
          <w:p w14:paraId="0D319BA0" w14:textId="6B876744" w:rsidR="00666E3D" w:rsidRDefault="00DF7909" w:rsidP="00C874DB">
            <w:pPr>
              <w:pStyle w:val="ac"/>
              <w:rPr>
                <w:rFonts w:hint="eastAsia"/>
              </w:rPr>
            </w:pPr>
            <w:r w:rsidRPr="00DF7909">
              <w:rPr>
                <w:rFonts w:hint="eastAsia"/>
              </w:rPr>
              <w:t>0.013</w:t>
            </w:r>
            <w:r w:rsidRPr="00DF7909">
              <w:rPr>
                <w:rFonts w:hint="eastAsia"/>
              </w:rPr>
              <w:t>迅速</w:t>
            </w:r>
          </w:p>
        </w:tc>
        <w:tc>
          <w:tcPr>
            <w:tcW w:w="780" w:type="dxa"/>
            <w:vAlign w:val="center"/>
          </w:tcPr>
          <w:p w14:paraId="0BFED52B" w14:textId="217B8094" w:rsidR="00666E3D" w:rsidRDefault="00DF7909" w:rsidP="00C874DB">
            <w:pPr>
              <w:pStyle w:val="ac"/>
              <w:rPr>
                <w:rFonts w:hint="eastAsia"/>
              </w:rPr>
            </w:pPr>
            <w:r w:rsidRPr="00DF7909">
              <w:rPr>
                <w:rFonts w:hint="eastAsia"/>
              </w:rPr>
              <w:t>0.011</w:t>
            </w:r>
            <w:r w:rsidRPr="00DF7909">
              <w:rPr>
                <w:rFonts w:hint="eastAsia"/>
              </w:rPr>
              <w:t>无异</w:t>
            </w:r>
          </w:p>
        </w:tc>
        <w:tc>
          <w:tcPr>
            <w:tcW w:w="780" w:type="dxa"/>
            <w:vAlign w:val="center"/>
          </w:tcPr>
          <w:p w14:paraId="43E46737" w14:textId="1F065203" w:rsidR="00666E3D" w:rsidRDefault="00DF7909" w:rsidP="00C874DB">
            <w:pPr>
              <w:pStyle w:val="ac"/>
              <w:rPr>
                <w:rFonts w:hint="eastAsia"/>
              </w:rPr>
            </w:pPr>
            <w:r w:rsidRPr="00DF7909">
              <w:rPr>
                <w:rFonts w:hint="eastAsia"/>
              </w:rPr>
              <w:t>0.010</w:t>
            </w:r>
            <w:r w:rsidRPr="00DF7909">
              <w:rPr>
                <w:rFonts w:hint="eastAsia"/>
              </w:rPr>
              <w:t>偏</w:t>
            </w:r>
          </w:p>
        </w:tc>
        <w:tc>
          <w:tcPr>
            <w:tcW w:w="781" w:type="dxa"/>
            <w:vAlign w:val="center"/>
          </w:tcPr>
          <w:p w14:paraId="5D2366FE" w14:textId="19947F41" w:rsidR="00666E3D" w:rsidRDefault="00DF7909" w:rsidP="00C874DB">
            <w:pPr>
              <w:pStyle w:val="ac"/>
              <w:rPr>
                <w:rFonts w:hint="eastAsia"/>
              </w:rPr>
            </w:pPr>
            <w:r w:rsidRPr="00DF7909">
              <w:rPr>
                <w:rFonts w:hint="eastAsia"/>
              </w:rPr>
              <w:t>0.010</w:t>
            </w:r>
            <w:r w:rsidRPr="00DF7909">
              <w:rPr>
                <w:rFonts w:hint="eastAsia"/>
              </w:rPr>
              <w:t>大殿</w:t>
            </w:r>
          </w:p>
        </w:tc>
      </w:tr>
      <w:tr w:rsidR="00DF7909" w14:paraId="6C0BFD66" w14:textId="77777777" w:rsidTr="000553C1">
        <w:tc>
          <w:tcPr>
            <w:tcW w:w="426" w:type="dxa"/>
            <w:vAlign w:val="center"/>
          </w:tcPr>
          <w:p w14:paraId="67F8071F" w14:textId="166FB4FE" w:rsidR="00DF7909" w:rsidRDefault="00DF7909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6" w:type="dxa"/>
            <w:vAlign w:val="center"/>
          </w:tcPr>
          <w:p w14:paraId="0195D477" w14:textId="08CD60FD" w:rsidR="00DF7909" w:rsidRDefault="00490862" w:rsidP="00C874DB">
            <w:pPr>
              <w:pStyle w:val="ac"/>
              <w:rPr>
                <w:rFonts w:hint="eastAsia"/>
              </w:rPr>
            </w:pPr>
            <w:r w:rsidRPr="00490862">
              <w:rPr>
                <w:rFonts w:hint="eastAsia"/>
              </w:rPr>
              <w:t>0.084</w:t>
            </w:r>
            <w:r w:rsidRPr="00490862">
              <w:rPr>
                <w:rFonts w:hint="eastAsia"/>
              </w:rPr>
              <w:t>剑法</w:t>
            </w:r>
          </w:p>
        </w:tc>
        <w:tc>
          <w:tcPr>
            <w:tcW w:w="780" w:type="dxa"/>
            <w:vAlign w:val="center"/>
          </w:tcPr>
          <w:p w14:paraId="0649056A" w14:textId="2893F4A6" w:rsidR="00DF7909" w:rsidRDefault="00490862" w:rsidP="00C874DB">
            <w:pPr>
              <w:pStyle w:val="ac"/>
              <w:rPr>
                <w:rFonts w:hint="eastAsia"/>
              </w:rPr>
            </w:pPr>
            <w:r w:rsidRPr="00490862">
              <w:rPr>
                <w:rFonts w:hint="eastAsia"/>
              </w:rPr>
              <w:t>0.041</w:t>
            </w:r>
            <w:r w:rsidRPr="00490862">
              <w:rPr>
                <w:rFonts w:hint="eastAsia"/>
              </w:rPr>
              <w:t>无法</w:t>
            </w:r>
          </w:p>
        </w:tc>
        <w:tc>
          <w:tcPr>
            <w:tcW w:w="781" w:type="dxa"/>
            <w:vAlign w:val="center"/>
          </w:tcPr>
          <w:p w14:paraId="43967BCA" w14:textId="30C65040" w:rsidR="00DF7909" w:rsidRDefault="00490862" w:rsidP="00C874DB">
            <w:pPr>
              <w:pStyle w:val="ac"/>
              <w:rPr>
                <w:rFonts w:hint="eastAsia"/>
              </w:rPr>
            </w:pPr>
            <w:r w:rsidRPr="00490862">
              <w:rPr>
                <w:rFonts w:hint="eastAsia"/>
              </w:rPr>
              <w:t>0.025</w:t>
            </w:r>
            <w:r w:rsidRPr="00490862">
              <w:rPr>
                <w:rFonts w:hint="eastAsia"/>
              </w:rPr>
              <w:t>未</w:t>
            </w:r>
          </w:p>
        </w:tc>
        <w:tc>
          <w:tcPr>
            <w:tcW w:w="782" w:type="dxa"/>
            <w:vAlign w:val="center"/>
          </w:tcPr>
          <w:p w14:paraId="519997FF" w14:textId="28C2A38F" w:rsidR="00DF7909" w:rsidRDefault="00490862" w:rsidP="00C874DB">
            <w:pPr>
              <w:pStyle w:val="ac"/>
              <w:rPr>
                <w:rFonts w:hint="eastAsia"/>
              </w:rPr>
            </w:pPr>
            <w:r w:rsidRPr="00490862">
              <w:rPr>
                <w:rFonts w:hint="eastAsia"/>
              </w:rPr>
              <w:t>0.024</w:t>
            </w:r>
            <w:r w:rsidRPr="00490862">
              <w:rPr>
                <w:rFonts w:hint="eastAsia"/>
              </w:rPr>
              <w:t>多半</w:t>
            </w:r>
          </w:p>
        </w:tc>
        <w:tc>
          <w:tcPr>
            <w:tcW w:w="780" w:type="dxa"/>
            <w:vAlign w:val="center"/>
          </w:tcPr>
          <w:p w14:paraId="309173D2" w14:textId="5B6C12E9" w:rsidR="00DF7909" w:rsidRDefault="00490862" w:rsidP="00C874DB">
            <w:pPr>
              <w:pStyle w:val="ac"/>
              <w:rPr>
                <w:rFonts w:hint="eastAsia"/>
              </w:rPr>
            </w:pPr>
            <w:r w:rsidRPr="00490862">
              <w:rPr>
                <w:rFonts w:hint="eastAsia"/>
              </w:rPr>
              <w:t>0.018</w:t>
            </w:r>
            <w:r w:rsidRPr="00490862">
              <w:rPr>
                <w:rFonts w:hint="eastAsia"/>
              </w:rPr>
              <w:t>撞</w:t>
            </w:r>
          </w:p>
        </w:tc>
        <w:tc>
          <w:tcPr>
            <w:tcW w:w="780" w:type="dxa"/>
            <w:vAlign w:val="center"/>
          </w:tcPr>
          <w:p w14:paraId="5DABAD18" w14:textId="12879348" w:rsidR="00DF7909" w:rsidRDefault="0044390F" w:rsidP="00C874DB">
            <w:pPr>
              <w:pStyle w:val="ac"/>
              <w:rPr>
                <w:rFonts w:hint="eastAsia"/>
              </w:rPr>
            </w:pPr>
            <w:r w:rsidRPr="0044390F">
              <w:rPr>
                <w:rFonts w:hint="eastAsia"/>
              </w:rPr>
              <w:t>0.016</w:t>
            </w:r>
            <w:r w:rsidRPr="0044390F">
              <w:rPr>
                <w:rFonts w:hint="eastAsia"/>
              </w:rPr>
              <w:t>之色</w:t>
            </w:r>
          </w:p>
        </w:tc>
        <w:tc>
          <w:tcPr>
            <w:tcW w:w="780" w:type="dxa"/>
            <w:vAlign w:val="center"/>
          </w:tcPr>
          <w:p w14:paraId="3E520135" w14:textId="410C82D3" w:rsidR="00DF7909" w:rsidRDefault="0044390F" w:rsidP="00C874DB">
            <w:pPr>
              <w:pStyle w:val="ac"/>
              <w:rPr>
                <w:rFonts w:hint="eastAsia"/>
              </w:rPr>
            </w:pPr>
            <w:r w:rsidRPr="0044390F">
              <w:rPr>
                <w:rFonts w:hint="eastAsia"/>
              </w:rPr>
              <w:t>0.010</w:t>
            </w:r>
            <w:r w:rsidRPr="0044390F">
              <w:rPr>
                <w:rFonts w:hint="eastAsia"/>
              </w:rPr>
              <w:t>大门</w:t>
            </w:r>
          </w:p>
        </w:tc>
        <w:tc>
          <w:tcPr>
            <w:tcW w:w="780" w:type="dxa"/>
            <w:vAlign w:val="center"/>
          </w:tcPr>
          <w:p w14:paraId="40A92957" w14:textId="6081A1D7" w:rsidR="00DF7909" w:rsidRDefault="0044390F" w:rsidP="00C874DB">
            <w:pPr>
              <w:pStyle w:val="ac"/>
              <w:rPr>
                <w:rFonts w:hint="eastAsia"/>
              </w:rPr>
            </w:pPr>
            <w:r w:rsidRPr="0044390F">
              <w:rPr>
                <w:rFonts w:hint="eastAsia"/>
              </w:rPr>
              <w:t>0.010</w:t>
            </w:r>
            <w:r w:rsidRPr="0044390F">
              <w:rPr>
                <w:rFonts w:hint="eastAsia"/>
              </w:rPr>
              <w:t>传授</w:t>
            </w:r>
          </w:p>
        </w:tc>
        <w:tc>
          <w:tcPr>
            <w:tcW w:w="780" w:type="dxa"/>
            <w:vAlign w:val="center"/>
          </w:tcPr>
          <w:p w14:paraId="073FB244" w14:textId="4769812B" w:rsidR="00DF7909" w:rsidRDefault="0044390F" w:rsidP="00C874DB">
            <w:pPr>
              <w:pStyle w:val="ac"/>
              <w:rPr>
                <w:rFonts w:hint="eastAsia"/>
              </w:rPr>
            </w:pPr>
            <w:r w:rsidRPr="0044390F">
              <w:rPr>
                <w:rFonts w:hint="eastAsia"/>
              </w:rPr>
              <w:t>0.010</w:t>
            </w:r>
            <w:r w:rsidRPr="0044390F">
              <w:rPr>
                <w:rFonts w:hint="eastAsia"/>
              </w:rPr>
              <w:t>眼前</w:t>
            </w:r>
          </w:p>
        </w:tc>
        <w:tc>
          <w:tcPr>
            <w:tcW w:w="781" w:type="dxa"/>
            <w:vAlign w:val="center"/>
          </w:tcPr>
          <w:p w14:paraId="5ED9FEAC" w14:textId="01EBD8D7" w:rsidR="00DF7909" w:rsidRDefault="0044390F" w:rsidP="00C874DB">
            <w:pPr>
              <w:pStyle w:val="ac"/>
              <w:rPr>
                <w:rFonts w:hint="eastAsia"/>
              </w:rPr>
            </w:pPr>
            <w:r w:rsidRPr="0044390F">
              <w:rPr>
                <w:rFonts w:hint="eastAsia"/>
              </w:rPr>
              <w:t>0.009</w:t>
            </w:r>
            <w:r w:rsidRPr="0044390F">
              <w:rPr>
                <w:rFonts w:hint="eastAsia"/>
              </w:rPr>
              <w:t>倒退</w:t>
            </w:r>
          </w:p>
        </w:tc>
      </w:tr>
      <w:tr w:rsidR="007E6A10" w14:paraId="4036FD3D" w14:textId="77777777" w:rsidTr="000553C1">
        <w:tc>
          <w:tcPr>
            <w:tcW w:w="426" w:type="dxa"/>
            <w:vAlign w:val="center"/>
          </w:tcPr>
          <w:p w14:paraId="230527FE" w14:textId="567F2739" w:rsidR="007E6A10" w:rsidRDefault="007E6A10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46" w:type="dxa"/>
            <w:vAlign w:val="center"/>
          </w:tcPr>
          <w:p w14:paraId="7098D169" w14:textId="484B80D1" w:rsidR="007E6A10" w:rsidRDefault="009C318A" w:rsidP="00C874DB">
            <w:pPr>
              <w:pStyle w:val="ac"/>
              <w:rPr>
                <w:rFonts w:hint="eastAsia"/>
              </w:rPr>
            </w:pPr>
            <w:r w:rsidRPr="009C318A">
              <w:rPr>
                <w:rFonts w:hint="eastAsia"/>
              </w:rPr>
              <w:t>0.068</w:t>
            </w:r>
            <w:r w:rsidRPr="009C318A">
              <w:rPr>
                <w:rFonts w:hint="eastAsia"/>
              </w:rPr>
              <w:t>罢</w:t>
            </w:r>
          </w:p>
        </w:tc>
        <w:tc>
          <w:tcPr>
            <w:tcW w:w="780" w:type="dxa"/>
            <w:vAlign w:val="center"/>
          </w:tcPr>
          <w:p w14:paraId="62904382" w14:textId="0C44EE83" w:rsidR="007E6A10" w:rsidRDefault="009C318A" w:rsidP="00C874DB">
            <w:pPr>
              <w:pStyle w:val="ac"/>
              <w:rPr>
                <w:rFonts w:hint="eastAsia"/>
              </w:rPr>
            </w:pPr>
            <w:r w:rsidRPr="009C318A">
              <w:rPr>
                <w:rFonts w:hint="eastAsia"/>
              </w:rPr>
              <w:t>0.050</w:t>
            </w:r>
            <w:r w:rsidRPr="009C318A">
              <w:rPr>
                <w:rFonts w:hint="eastAsia"/>
              </w:rPr>
              <w:t>兄弟</w:t>
            </w:r>
          </w:p>
        </w:tc>
        <w:tc>
          <w:tcPr>
            <w:tcW w:w="781" w:type="dxa"/>
            <w:vAlign w:val="center"/>
          </w:tcPr>
          <w:p w14:paraId="256CAB3C" w14:textId="5BD38ABE" w:rsidR="007E6A10" w:rsidRDefault="009C318A" w:rsidP="00C874DB">
            <w:pPr>
              <w:pStyle w:val="ac"/>
              <w:rPr>
                <w:rFonts w:hint="eastAsia"/>
              </w:rPr>
            </w:pPr>
            <w:r w:rsidRPr="009C318A">
              <w:rPr>
                <w:rFonts w:hint="eastAsia"/>
              </w:rPr>
              <w:t>0.025</w:t>
            </w:r>
            <w:r w:rsidRPr="009C318A">
              <w:rPr>
                <w:rFonts w:hint="eastAsia"/>
              </w:rPr>
              <w:t>否则</w:t>
            </w:r>
          </w:p>
        </w:tc>
        <w:tc>
          <w:tcPr>
            <w:tcW w:w="782" w:type="dxa"/>
            <w:vAlign w:val="center"/>
          </w:tcPr>
          <w:p w14:paraId="60B246D8" w14:textId="570B5752" w:rsidR="007E6A10" w:rsidRDefault="009C318A" w:rsidP="00C874DB">
            <w:pPr>
              <w:pStyle w:val="ac"/>
              <w:rPr>
                <w:rFonts w:hint="eastAsia"/>
              </w:rPr>
            </w:pPr>
            <w:r w:rsidRPr="009C318A">
              <w:rPr>
                <w:rFonts w:hint="eastAsia"/>
              </w:rPr>
              <w:t>0.020</w:t>
            </w:r>
            <w:r w:rsidRPr="009C318A">
              <w:rPr>
                <w:rFonts w:hint="eastAsia"/>
              </w:rPr>
              <w:t>即</w:t>
            </w:r>
          </w:p>
        </w:tc>
        <w:tc>
          <w:tcPr>
            <w:tcW w:w="780" w:type="dxa"/>
            <w:vAlign w:val="center"/>
          </w:tcPr>
          <w:p w14:paraId="75FB452B" w14:textId="4D5906A5" w:rsidR="007E6A10" w:rsidRDefault="009C318A" w:rsidP="00C874DB">
            <w:pPr>
              <w:pStyle w:val="ac"/>
              <w:rPr>
                <w:rFonts w:hint="eastAsia"/>
              </w:rPr>
            </w:pPr>
            <w:r w:rsidRPr="009C318A">
              <w:rPr>
                <w:rFonts w:hint="eastAsia"/>
              </w:rPr>
              <w:t>0.015</w:t>
            </w:r>
            <w:r w:rsidRPr="009C318A">
              <w:rPr>
                <w:rFonts w:hint="eastAsia"/>
              </w:rPr>
              <w:t>显然</w:t>
            </w:r>
          </w:p>
        </w:tc>
        <w:tc>
          <w:tcPr>
            <w:tcW w:w="780" w:type="dxa"/>
            <w:vAlign w:val="center"/>
          </w:tcPr>
          <w:p w14:paraId="7184DE42" w14:textId="7A13A608" w:rsidR="007E6A10" w:rsidRDefault="009A21AD" w:rsidP="00C874DB">
            <w:pPr>
              <w:pStyle w:val="ac"/>
              <w:rPr>
                <w:rFonts w:hint="eastAsia"/>
              </w:rPr>
            </w:pPr>
            <w:r w:rsidRPr="009A21AD">
              <w:rPr>
                <w:rFonts w:hint="eastAsia"/>
              </w:rPr>
              <w:t>0.012</w:t>
            </w:r>
            <w:r w:rsidRPr="009A21AD">
              <w:rPr>
                <w:rFonts w:hint="eastAsia"/>
              </w:rPr>
              <w:t>别说</w:t>
            </w:r>
          </w:p>
        </w:tc>
        <w:tc>
          <w:tcPr>
            <w:tcW w:w="780" w:type="dxa"/>
            <w:vAlign w:val="center"/>
          </w:tcPr>
          <w:p w14:paraId="323B86A1" w14:textId="3F48669C" w:rsidR="007E6A10" w:rsidRDefault="009A21AD" w:rsidP="00C874DB">
            <w:pPr>
              <w:pStyle w:val="ac"/>
              <w:rPr>
                <w:rFonts w:hint="eastAsia"/>
              </w:rPr>
            </w:pPr>
            <w:r w:rsidRPr="009A21AD">
              <w:rPr>
                <w:rFonts w:hint="eastAsia"/>
              </w:rPr>
              <w:t>0.012</w:t>
            </w:r>
            <w:r w:rsidRPr="009A21AD">
              <w:rPr>
                <w:rFonts w:hint="eastAsia"/>
              </w:rPr>
              <w:t>按</w:t>
            </w:r>
          </w:p>
        </w:tc>
        <w:tc>
          <w:tcPr>
            <w:tcW w:w="780" w:type="dxa"/>
            <w:vAlign w:val="center"/>
          </w:tcPr>
          <w:p w14:paraId="51A78C2D" w14:textId="1473421E" w:rsidR="007E6A10" w:rsidRDefault="009A21AD" w:rsidP="00C874DB">
            <w:pPr>
              <w:pStyle w:val="ac"/>
              <w:rPr>
                <w:rFonts w:hint="eastAsia"/>
              </w:rPr>
            </w:pPr>
            <w:r w:rsidRPr="009A21AD">
              <w:rPr>
                <w:rFonts w:hint="eastAsia"/>
              </w:rPr>
              <w:t>0.011</w:t>
            </w:r>
            <w:r w:rsidRPr="009A21AD">
              <w:rPr>
                <w:rFonts w:hint="eastAsia"/>
              </w:rPr>
              <w:t>不如</w:t>
            </w:r>
          </w:p>
        </w:tc>
        <w:tc>
          <w:tcPr>
            <w:tcW w:w="780" w:type="dxa"/>
            <w:vAlign w:val="center"/>
          </w:tcPr>
          <w:p w14:paraId="2073DB87" w14:textId="65EA6369" w:rsidR="007E6A10" w:rsidRDefault="009A21AD" w:rsidP="00C874DB">
            <w:pPr>
              <w:pStyle w:val="ac"/>
              <w:rPr>
                <w:rFonts w:hint="eastAsia"/>
              </w:rPr>
            </w:pPr>
            <w:r w:rsidRPr="009A21AD">
              <w:rPr>
                <w:rFonts w:hint="eastAsia"/>
              </w:rPr>
              <w:t>0.010</w:t>
            </w:r>
            <w:r w:rsidRPr="009A21AD">
              <w:rPr>
                <w:rFonts w:hint="eastAsia"/>
              </w:rPr>
              <w:t>一道</w:t>
            </w:r>
          </w:p>
        </w:tc>
        <w:tc>
          <w:tcPr>
            <w:tcW w:w="781" w:type="dxa"/>
            <w:vAlign w:val="center"/>
          </w:tcPr>
          <w:p w14:paraId="469794DF" w14:textId="22AE703E" w:rsidR="007E6A10" w:rsidRDefault="009A21AD" w:rsidP="00C874DB">
            <w:pPr>
              <w:pStyle w:val="ac"/>
              <w:rPr>
                <w:rFonts w:hint="eastAsia"/>
              </w:rPr>
            </w:pPr>
            <w:r w:rsidRPr="009A21AD">
              <w:rPr>
                <w:rFonts w:hint="eastAsia"/>
              </w:rPr>
              <w:t>0.010</w:t>
            </w:r>
            <w:r w:rsidRPr="009A21AD">
              <w:rPr>
                <w:rFonts w:hint="eastAsia"/>
              </w:rPr>
              <w:t>从此</w:t>
            </w:r>
          </w:p>
        </w:tc>
      </w:tr>
      <w:tr w:rsidR="007E6A10" w14:paraId="7AB438CD" w14:textId="77777777" w:rsidTr="00295CC9">
        <w:tc>
          <w:tcPr>
            <w:tcW w:w="426" w:type="dxa"/>
            <w:vAlign w:val="center"/>
          </w:tcPr>
          <w:p w14:paraId="189DD8EA" w14:textId="6710A353" w:rsidR="007E6A10" w:rsidRDefault="007E6A10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46" w:type="dxa"/>
            <w:vAlign w:val="center"/>
          </w:tcPr>
          <w:p w14:paraId="1AA4286F" w14:textId="1366AEBD" w:rsidR="007E6A10" w:rsidRDefault="003E0098" w:rsidP="00C874DB">
            <w:pPr>
              <w:pStyle w:val="ac"/>
              <w:rPr>
                <w:rFonts w:hint="eastAsia"/>
              </w:rPr>
            </w:pPr>
            <w:r w:rsidRPr="003E0098">
              <w:rPr>
                <w:rFonts w:hint="eastAsia"/>
              </w:rPr>
              <w:t>0.042</w:t>
            </w:r>
            <w:r w:rsidRPr="003E0098">
              <w:rPr>
                <w:rFonts w:hint="eastAsia"/>
              </w:rPr>
              <w:t>的</w:t>
            </w:r>
          </w:p>
        </w:tc>
        <w:tc>
          <w:tcPr>
            <w:tcW w:w="780" w:type="dxa"/>
            <w:vAlign w:val="center"/>
          </w:tcPr>
          <w:p w14:paraId="43139C33" w14:textId="6E8CBE61" w:rsidR="007E6A10" w:rsidRDefault="003E0098" w:rsidP="00C874DB">
            <w:pPr>
              <w:pStyle w:val="ac"/>
              <w:rPr>
                <w:rFonts w:hint="eastAsia"/>
              </w:rPr>
            </w:pPr>
            <w:r w:rsidRPr="003E0098">
              <w:rPr>
                <w:rFonts w:hint="eastAsia"/>
              </w:rPr>
              <w:t>0.041</w:t>
            </w:r>
            <w:r w:rsidRPr="003E0098">
              <w:rPr>
                <w:rFonts w:hint="eastAsia"/>
              </w:rPr>
              <w:t>了</w:t>
            </w:r>
          </w:p>
        </w:tc>
        <w:tc>
          <w:tcPr>
            <w:tcW w:w="781" w:type="dxa"/>
            <w:vAlign w:val="center"/>
          </w:tcPr>
          <w:p w14:paraId="01FDCA6A" w14:textId="019D6F68" w:rsidR="007E6A10" w:rsidRDefault="003E0098" w:rsidP="00C874DB">
            <w:pPr>
              <w:pStyle w:val="ac"/>
              <w:rPr>
                <w:rFonts w:hint="eastAsia"/>
              </w:rPr>
            </w:pPr>
            <w:r w:rsidRPr="003E0098">
              <w:rPr>
                <w:rFonts w:hint="eastAsia"/>
              </w:rPr>
              <w:t>0.039</w:t>
            </w:r>
            <w:r w:rsidRPr="003E0098">
              <w:rPr>
                <w:rFonts w:hint="eastAsia"/>
              </w:rPr>
              <w:t>我</w:t>
            </w:r>
          </w:p>
        </w:tc>
        <w:tc>
          <w:tcPr>
            <w:tcW w:w="782" w:type="dxa"/>
            <w:vAlign w:val="center"/>
          </w:tcPr>
          <w:p w14:paraId="576E8C57" w14:textId="74FC6197" w:rsidR="007E6A10" w:rsidRDefault="003E0098" w:rsidP="00C874DB">
            <w:pPr>
              <w:pStyle w:val="ac"/>
              <w:rPr>
                <w:rFonts w:hint="eastAsia"/>
              </w:rPr>
            </w:pPr>
            <w:r w:rsidRPr="003E0098">
              <w:rPr>
                <w:rFonts w:hint="eastAsia"/>
              </w:rPr>
              <w:t>0.038</w:t>
            </w:r>
            <w:r w:rsidRPr="003E0098">
              <w:rPr>
                <w:rFonts w:hint="eastAsia"/>
              </w:rPr>
              <w:t>道</w:t>
            </w:r>
          </w:p>
        </w:tc>
        <w:tc>
          <w:tcPr>
            <w:tcW w:w="780" w:type="dxa"/>
            <w:vAlign w:val="center"/>
          </w:tcPr>
          <w:p w14:paraId="04789B49" w14:textId="4CA4B2FE" w:rsidR="007E6A10" w:rsidRDefault="00A6273B" w:rsidP="00C874DB">
            <w:pPr>
              <w:pStyle w:val="ac"/>
              <w:rPr>
                <w:rFonts w:hint="eastAsia"/>
              </w:rPr>
            </w:pPr>
            <w:r w:rsidRPr="00A6273B">
              <w:rPr>
                <w:rFonts w:hint="eastAsia"/>
              </w:rPr>
              <w:t>0.032</w:t>
            </w:r>
            <w:r w:rsidRPr="00A6273B">
              <w:rPr>
                <w:rFonts w:hint="eastAsia"/>
              </w:rPr>
              <w:t>是</w:t>
            </w:r>
          </w:p>
        </w:tc>
        <w:tc>
          <w:tcPr>
            <w:tcW w:w="780" w:type="dxa"/>
            <w:vAlign w:val="center"/>
          </w:tcPr>
          <w:p w14:paraId="24251474" w14:textId="1D7ED44A" w:rsidR="007E6A10" w:rsidRDefault="00A6273B" w:rsidP="00C874DB">
            <w:pPr>
              <w:pStyle w:val="ac"/>
              <w:rPr>
                <w:rFonts w:hint="eastAsia"/>
              </w:rPr>
            </w:pPr>
            <w:r w:rsidRPr="00A6273B">
              <w:rPr>
                <w:rFonts w:hint="eastAsia"/>
              </w:rPr>
              <w:t>0.025</w:t>
            </w:r>
            <w:r w:rsidRPr="00A6273B">
              <w:rPr>
                <w:rFonts w:hint="eastAsia"/>
              </w:rPr>
              <w:t>你</w:t>
            </w:r>
          </w:p>
        </w:tc>
        <w:tc>
          <w:tcPr>
            <w:tcW w:w="780" w:type="dxa"/>
            <w:vAlign w:val="center"/>
          </w:tcPr>
          <w:p w14:paraId="1B107D0E" w14:textId="720A0EA2" w:rsidR="007E6A10" w:rsidRDefault="00A6273B" w:rsidP="00C874DB">
            <w:pPr>
              <w:pStyle w:val="ac"/>
              <w:rPr>
                <w:rFonts w:hint="eastAsia"/>
              </w:rPr>
            </w:pPr>
            <w:r w:rsidRPr="00A6273B">
              <w:rPr>
                <w:rFonts w:hint="eastAsia"/>
              </w:rPr>
              <w:t>0.024</w:t>
            </w:r>
            <w:r w:rsidRPr="00A6273B">
              <w:rPr>
                <w:rFonts w:hint="eastAsia"/>
              </w:rPr>
              <w:t>也</w:t>
            </w:r>
          </w:p>
        </w:tc>
        <w:tc>
          <w:tcPr>
            <w:tcW w:w="780" w:type="dxa"/>
            <w:vAlign w:val="center"/>
          </w:tcPr>
          <w:p w14:paraId="50422FC7" w14:textId="6811173F" w:rsidR="007E6A10" w:rsidRDefault="00A6273B" w:rsidP="00C874DB">
            <w:pPr>
              <w:pStyle w:val="ac"/>
              <w:rPr>
                <w:rFonts w:hint="eastAsia"/>
              </w:rPr>
            </w:pPr>
            <w:r w:rsidRPr="00A6273B">
              <w:rPr>
                <w:rFonts w:hint="eastAsia"/>
              </w:rPr>
              <w:t>0.020</w:t>
            </w:r>
            <w:r w:rsidRPr="00A6273B">
              <w:rPr>
                <w:rFonts w:hint="eastAsia"/>
              </w:rPr>
              <w:t>说</w:t>
            </w:r>
          </w:p>
        </w:tc>
        <w:tc>
          <w:tcPr>
            <w:tcW w:w="780" w:type="dxa"/>
            <w:vAlign w:val="center"/>
          </w:tcPr>
          <w:p w14:paraId="427379A0" w14:textId="42BF8766" w:rsidR="007E6A10" w:rsidRDefault="00A6273B" w:rsidP="00C874DB">
            <w:pPr>
              <w:pStyle w:val="ac"/>
              <w:rPr>
                <w:rFonts w:hint="eastAsia"/>
              </w:rPr>
            </w:pPr>
            <w:r w:rsidRPr="00A6273B">
              <w:rPr>
                <w:rFonts w:hint="eastAsia"/>
              </w:rPr>
              <w:t>0.019</w:t>
            </w:r>
            <w:r w:rsidRPr="00A6273B">
              <w:rPr>
                <w:rFonts w:hint="eastAsia"/>
              </w:rPr>
              <w:t>他</w:t>
            </w:r>
          </w:p>
        </w:tc>
        <w:tc>
          <w:tcPr>
            <w:tcW w:w="781" w:type="dxa"/>
            <w:vAlign w:val="center"/>
          </w:tcPr>
          <w:p w14:paraId="222B85AE" w14:textId="2A26345D" w:rsidR="007E6A10" w:rsidRDefault="00A6273B" w:rsidP="00C874DB">
            <w:pPr>
              <w:pStyle w:val="ac"/>
              <w:rPr>
                <w:rFonts w:hint="eastAsia"/>
              </w:rPr>
            </w:pPr>
            <w:r w:rsidRPr="00A6273B">
              <w:rPr>
                <w:rFonts w:hint="eastAsia"/>
              </w:rPr>
              <w:t>0.016</w:t>
            </w:r>
            <w:r w:rsidRPr="00A6273B">
              <w:rPr>
                <w:rFonts w:hint="eastAsia"/>
              </w:rPr>
              <w:t>那</w:t>
            </w:r>
          </w:p>
        </w:tc>
      </w:tr>
      <w:tr w:rsidR="006C04A7" w14:paraId="0577F7B2" w14:textId="77777777" w:rsidTr="00DD39F9">
        <w:tc>
          <w:tcPr>
            <w:tcW w:w="426" w:type="dxa"/>
            <w:vAlign w:val="center"/>
          </w:tcPr>
          <w:p w14:paraId="6EF41372" w14:textId="04569D65" w:rsidR="006C04A7" w:rsidRDefault="006C04A7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46" w:type="dxa"/>
            <w:vAlign w:val="center"/>
          </w:tcPr>
          <w:p w14:paraId="6605ABBC" w14:textId="10146978" w:rsidR="006C04A7" w:rsidRDefault="00F507B2" w:rsidP="00C874DB">
            <w:pPr>
              <w:pStyle w:val="ac"/>
              <w:rPr>
                <w:rFonts w:hint="eastAsia"/>
              </w:rPr>
            </w:pPr>
            <w:r w:rsidRPr="00F507B2">
              <w:rPr>
                <w:rFonts w:hint="eastAsia"/>
              </w:rPr>
              <w:t>0.023</w:t>
            </w:r>
            <w:r w:rsidRPr="00F507B2">
              <w:rPr>
                <w:rFonts w:hint="eastAsia"/>
              </w:rPr>
              <w:t>少女</w:t>
            </w:r>
          </w:p>
        </w:tc>
        <w:tc>
          <w:tcPr>
            <w:tcW w:w="780" w:type="dxa"/>
            <w:vAlign w:val="center"/>
          </w:tcPr>
          <w:p w14:paraId="6FF1117A" w14:textId="0A89D5EC" w:rsidR="006C04A7" w:rsidRDefault="00F507B2" w:rsidP="00C874DB">
            <w:pPr>
              <w:pStyle w:val="ac"/>
              <w:rPr>
                <w:rFonts w:hint="eastAsia"/>
              </w:rPr>
            </w:pPr>
            <w:r w:rsidRPr="00F507B2">
              <w:rPr>
                <w:rFonts w:hint="eastAsia"/>
              </w:rPr>
              <w:t>0.018</w:t>
            </w:r>
            <w:r w:rsidRPr="00F507B2">
              <w:rPr>
                <w:rFonts w:hint="eastAsia"/>
              </w:rPr>
              <w:t>了</w:t>
            </w:r>
          </w:p>
        </w:tc>
        <w:tc>
          <w:tcPr>
            <w:tcW w:w="781" w:type="dxa"/>
            <w:vAlign w:val="center"/>
          </w:tcPr>
          <w:p w14:paraId="25B6ED4E" w14:textId="13B23A76" w:rsidR="006C04A7" w:rsidRDefault="00F507B2" w:rsidP="00C874DB">
            <w:pPr>
              <w:pStyle w:val="ac"/>
              <w:rPr>
                <w:rFonts w:hint="eastAsia"/>
              </w:rPr>
            </w:pPr>
            <w:r w:rsidRPr="00F507B2">
              <w:rPr>
                <w:rFonts w:hint="eastAsia"/>
              </w:rPr>
              <w:t>0.018</w:t>
            </w:r>
            <w:r w:rsidRPr="00F507B2">
              <w:rPr>
                <w:rFonts w:hint="eastAsia"/>
              </w:rPr>
              <w:t>那</w:t>
            </w:r>
          </w:p>
        </w:tc>
        <w:tc>
          <w:tcPr>
            <w:tcW w:w="782" w:type="dxa"/>
            <w:vAlign w:val="center"/>
          </w:tcPr>
          <w:p w14:paraId="0FF9963A" w14:textId="4B87CD96" w:rsidR="006C04A7" w:rsidRDefault="00F507B2" w:rsidP="00C874DB">
            <w:pPr>
              <w:pStyle w:val="ac"/>
              <w:rPr>
                <w:rFonts w:hint="eastAsia"/>
              </w:rPr>
            </w:pPr>
            <w:r w:rsidRPr="00F507B2">
              <w:rPr>
                <w:rFonts w:hint="eastAsia"/>
              </w:rPr>
              <w:t>0.015</w:t>
            </w:r>
            <w:r w:rsidRPr="00F507B2">
              <w:rPr>
                <w:rFonts w:hint="eastAsia"/>
              </w:rPr>
              <w:t>抢</w:t>
            </w:r>
          </w:p>
        </w:tc>
        <w:tc>
          <w:tcPr>
            <w:tcW w:w="780" w:type="dxa"/>
            <w:vAlign w:val="center"/>
          </w:tcPr>
          <w:p w14:paraId="58991957" w14:textId="386B8709" w:rsidR="006C04A7" w:rsidRDefault="00C65CBC" w:rsidP="00C874DB">
            <w:pPr>
              <w:pStyle w:val="ac"/>
              <w:rPr>
                <w:rFonts w:hint="eastAsia"/>
              </w:rPr>
            </w:pPr>
            <w:r w:rsidRPr="00C65CBC">
              <w:rPr>
                <w:rFonts w:hint="eastAsia"/>
              </w:rPr>
              <w:t>0.013</w:t>
            </w:r>
            <w:r w:rsidRPr="00C65CBC">
              <w:rPr>
                <w:rFonts w:hint="eastAsia"/>
              </w:rPr>
              <w:t>老人家</w:t>
            </w:r>
          </w:p>
        </w:tc>
        <w:tc>
          <w:tcPr>
            <w:tcW w:w="780" w:type="dxa"/>
            <w:vAlign w:val="center"/>
          </w:tcPr>
          <w:p w14:paraId="0A0EFD05" w14:textId="7059E712" w:rsidR="006C04A7" w:rsidRDefault="00C65CBC" w:rsidP="00C874DB">
            <w:pPr>
              <w:pStyle w:val="ac"/>
              <w:rPr>
                <w:rFonts w:hint="eastAsia"/>
              </w:rPr>
            </w:pPr>
            <w:r w:rsidRPr="00C65CBC">
              <w:rPr>
                <w:rFonts w:hint="eastAsia"/>
              </w:rPr>
              <w:t>0.013</w:t>
            </w:r>
            <w:r w:rsidRPr="00C65CBC">
              <w:rPr>
                <w:rFonts w:hint="eastAsia"/>
              </w:rPr>
              <w:t>正</w:t>
            </w:r>
          </w:p>
        </w:tc>
        <w:tc>
          <w:tcPr>
            <w:tcW w:w="780" w:type="dxa"/>
            <w:vAlign w:val="center"/>
          </w:tcPr>
          <w:p w14:paraId="29272913" w14:textId="2F318466" w:rsidR="006C04A7" w:rsidRDefault="008C0263" w:rsidP="00C874DB">
            <w:pPr>
              <w:pStyle w:val="ac"/>
              <w:rPr>
                <w:rFonts w:hint="eastAsia"/>
              </w:rPr>
            </w:pPr>
            <w:r w:rsidRPr="008C0263">
              <w:rPr>
                <w:rFonts w:hint="eastAsia"/>
              </w:rPr>
              <w:t>0.013</w:t>
            </w:r>
            <w:r w:rsidRPr="008C0263">
              <w:rPr>
                <w:rFonts w:hint="eastAsia"/>
              </w:rPr>
              <w:t>出</w:t>
            </w:r>
          </w:p>
        </w:tc>
        <w:tc>
          <w:tcPr>
            <w:tcW w:w="780" w:type="dxa"/>
            <w:vAlign w:val="center"/>
          </w:tcPr>
          <w:p w14:paraId="0F7EDD0D" w14:textId="37415DF6" w:rsidR="006C04A7" w:rsidRDefault="008C0263" w:rsidP="00C874DB">
            <w:pPr>
              <w:pStyle w:val="ac"/>
              <w:rPr>
                <w:rFonts w:hint="eastAsia"/>
              </w:rPr>
            </w:pPr>
            <w:r w:rsidRPr="008C0263">
              <w:rPr>
                <w:rFonts w:hint="eastAsia"/>
              </w:rPr>
              <w:t>0.012</w:t>
            </w:r>
            <w:proofErr w:type="gramStart"/>
            <w:r w:rsidRPr="008C0263">
              <w:rPr>
                <w:rFonts w:hint="eastAsia"/>
              </w:rPr>
              <w:t>一</w:t>
            </w:r>
            <w:proofErr w:type="gramEnd"/>
            <w:r w:rsidRPr="008C0263">
              <w:rPr>
                <w:rFonts w:hint="eastAsia"/>
              </w:rPr>
              <w:t>位</w:t>
            </w:r>
          </w:p>
        </w:tc>
        <w:tc>
          <w:tcPr>
            <w:tcW w:w="780" w:type="dxa"/>
            <w:vAlign w:val="center"/>
          </w:tcPr>
          <w:p w14:paraId="529B8B87" w14:textId="65321873" w:rsidR="006C04A7" w:rsidRDefault="008C0263" w:rsidP="00C874DB">
            <w:pPr>
              <w:pStyle w:val="ac"/>
              <w:rPr>
                <w:rFonts w:hint="eastAsia"/>
              </w:rPr>
            </w:pPr>
            <w:r w:rsidRPr="008C0263">
              <w:rPr>
                <w:rFonts w:hint="eastAsia"/>
              </w:rPr>
              <w:t>0.009</w:t>
            </w:r>
            <w:r w:rsidRPr="008C0263">
              <w:rPr>
                <w:rFonts w:hint="eastAsia"/>
              </w:rPr>
              <w:t>在</w:t>
            </w:r>
          </w:p>
        </w:tc>
        <w:tc>
          <w:tcPr>
            <w:tcW w:w="781" w:type="dxa"/>
            <w:vAlign w:val="center"/>
          </w:tcPr>
          <w:p w14:paraId="45771BF2" w14:textId="45E3850F" w:rsidR="006C04A7" w:rsidRDefault="008C0263" w:rsidP="00C874DB">
            <w:pPr>
              <w:pStyle w:val="ac"/>
              <w:rPr>
                <w:rFonts w:hint="eastAsia"/>
              </w:rPr>
            </w:pPr>
            <w:r w:rsidRPr="008C0263">
              <w:rPr>
                <w:rFonts w:hint="eastAsia"/>
              </w:rPr>
              <w:t>0.009</w:t>
            </w:r>
            <w:r w:rsidRPr="008C0263">
              <w:rPr>
                <w:rFonts w:hint="eastAsia"/>
              </w:rPr>
              <w:t>不及</w:t>
            </w:r>
          </w:p>
        </w:tc>
      </w:tr>
      <w:tr w:rsidR="00E87E1A" w14:paraId="40FDBB26" w14:textId="77777777" w:rsidTr="009C64FA">
        <w:tc>
          <w:tcPr>
            <w:tcW w:w="426" w:type="dxa"/>
            <w:vAlign w:val="center"/>
          </w:tcPr>
          <w:p w14:paraId="666626E7" w14:textId="75845465" w:rsidR="00E87E1A" w:rsidRDefault="00E87E1A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46" w:type="dxa"/>
            <w:vAlign w:val="center"/>
          </w:tcPr>
          <w:p w14:paraId="331460FA" w14:textId="20C0631C" w:rsidR="00E87E1A" w:rsidRDefault="00DD720F" w:rsidP="00C874DB">
            <w:pPr>
              <w:pStyle w:val="ac"/>
              <w:rPr>
                <w:rFonts w:hint="eastAsia"/>
              </w:rPr>
            </w:pPr>
            <w:r w:rsidRPr="00DD720F">
              <w:rPr>
                <w:rFonts w:hint="eastAsia"/>
              </w:rPr>
              <w:t>0.022</w:t>
            </w:r>
            <w:r w:rsidRPr="00DD720F">
              <w:rPr>
                <w:rFonts w:hint="eastAsia"/>
              </w:rPr>
              <w:t>此刻</w:t>
            </w:r>
          </w:p>
        </w:tc>
        <w:tc>
          <w:tcPr>
            <w:tcW w:w="780" w:type="dxa"/>
            <w:vAlign w:val="center"/>
          </w:tcPr>
          <w:p w14:paraId="35C5C7C3" w14:textId="0F999BE9" w:rsidR="00E87E1A" w:rsidRDefault="00DD720F" w:rsidP="00C874DB">
            <w:pPr>
              <w:pStyle w:val="ac"/>
              <w:rPr>
                <w:rFonts w:hint="eastAsia"/>
              </w:rPr>
            </w:pPr>
            <w:r w:rsidRPr="00DD720F">
              <w:rPr>
                <w:rFonts w:hint="eastAsia"/>
              </w:rPr>
              <w:t>0.014</w:t>
            </w:r>
            <w:r w:rsidRPr="00DD720F">
              <w:rPr>
                <w:rFonts w:hint="eastAsia"/>
              </w:rPr>
              <w:t>在</w:t>
            </w:r>
          </w:p>
        </w:tc>
        <w:tc>
          <w:tcPr>
            <w:tcW w:w="781" w:type="dxa"/>
            <w:vAlign w:val="center"/>
          </w:tcPr>
          <w:p w14:paraId="6DDF676A" w14:textId="5A683E16" w:rsidR="00E87E1A" w:rsidRDefault="00DD720F" w:rsidP="00C874DB">
            <w:pPr>
              <w:pStyle w:val="ac"/>
              <w:rPr>
                <w:rFonts w:hint="eastAsia"/>
              </w:rPr>
            </w:pPr>
            <w:r w:rsidRPr="00DD720F">
              <w:rPr>
                <w:rFonts w:hint="eastAsia"/>
              </w:rPr>
              <w:t>0.014</w:t>
            </w:r>
            <w:r w:rsidRPr="00DD720F">
              <w:rPr>
                <w:rFonts w:hint="eastAsia"/>
              </w:rPr>
              <w:t>人物</w:t>
            </w:r>
          </w:p>
        </w:tc>
        <w:tc>
          <w:tcPr>
            <w:tcW w:w="782" w:type="dxa"/>
            <w:vAlign w:val="center"/>
          </w:tcPr>
          <w:p w14:paraId="4871AA36" w14:textId="0A185131" w:rsidR="00E87E1A" w:rsidRDefault="006A736D" w:rsidP="00C874DB">
            <w:pPr>
              <w:pStyle w:val="ac"/>
              <w:rPr>
                <w:rFonts w:hint="eastAsia"/>
              </w:rPr>
            </w:pPr>
            <w:r w:rsidRPr="006A736D">
              <w:rPr>
                <w:rFonts w:hint="eastAsia"/>
              </w:rPr>
              <w:t>0.014</w:t>
            </w:r>
            <w:r w:rsidRPr="006A736D">
              <w:rPr>
                <w:rFonts w:hint="eastAsia"/>
              </w:rPr>
              <w:t>不得</w:t>
            </w:r>
          </w:p>
        </w:tc>
        <w:tc>
          <w:tcPr>
            <w:tcW w:w="780" w:type="dxa"/>
            <w:vAlign w:val="center"/>
          </w:tcPr>
          <w:p w14:paraId="308AF24E" w14:textId="3AB80F89" w:rsidR="00E87E1A" w:rsidRDefault="006A736D" w:rsidP="00C874DB">
            <w:pPr>
              <w:pStyle w:val="ac"/>
              <w:rPr>
                <w:rFonts w:hint="eastAsia"/>
              </w:rPr>
            </w:pPr>
            <w:r w:rsidRPr="006A736D">
              <w:rPr>
                <w:rFonts w:hint="eastAsia"/>
              </w:rPr>
              <w:t>0.014</w:t>
            </w:r>
            <w:r w:rsidRPr="006A736D">
              <w:rPr>
                <w:rFonts w:hint="eastAsia"/>
              </w:rPr>
              <w:t>其中</w:t>
            </w:r>
          </w:p>
        </w:tc>
        <w:tc>
          <w:tcPr>
            <w:tcW w:w="780" w:type="dxa"/>
            <w:vAlign w:val="center"/>
          </w:tcPr>
          <w:p w14:paraId="55222C34" w14:textId="179209BF" w:rsidR="00E87E1A" w:rsidRDefault="006A736D" w:rsidP="00C874DB">
            <w:pPr>
              <w:pStyle w:val="ac"/>
              <w:rPr>
                <w:rFonts w:hint="eastAsia"/>
              </w:rPr>
            </w:pPr>
            <w:r w:rsidRPr="006A736D">
              <w:rPr>
                <w:rFonts w:hint="eastAsia"/>
              </w:rPr>
              <w:t>0.013</w:t>
            </w:r>
            <w:r w:rsidRPr="006A736D">
              <w:rPr>
                <w:rFonts w:hint="eastAsia"/>
              </w:rPr>
              <w:t>如此</w:t>
            </w:r>
          </w:p>
        </w:tc>
        <w:tc>
          <w:tcPr>
            <w:tcW w:w="780" w:type="dxa"/>
            <w:vAlign w:val="center"/>
          </w:tcPr>
          <w:p w14:paraId="68C1128F" w14:textId="2540443C" w:rsidR="00E87E1A" w:rsidRDefault="006A736D" w:rsidP="00C874DB">
            <w:pPr>
              <w:pStyle w:val="ac"/>
              <w:rPr>
                <w:rFonts w:hint="eastAsia"/>
              </w:rPr>
            </w:pPr>
            <w:r w:rsidRPr="006A736D">
              <w:rPr>
                <w:rFonts w:hint="eastAsia"/>
              </w:rPr>
              <w:t>0.012</w:t>
            </w:r>
            <w:r w:rsidRPr="006A736D">
              <w:rPr>
                <w:rFonts w:hint="eastAsia"/>
              </w:rPr>
              <w:t>的</w:t>
            </w:r>
          </w:p>
        </w:tc>
        <w:tc>
          <w:tcPr>
            <w:tcW w:w="780" w:type="dxa"/>
            <w:vAlign w:val="center"/>
          </w:tcPr>
          <w:p w14:paraId="49A1AF29" w14:textId="1A382577" w:rsidR="00E87E1A" w:rsidRDefault="006A736D" w:rsidP="00C874DB">
            <w:pPr>
              <w:pStyle w:val="ac"/>
              <w:rPr>
                <w:rFonts w:hint="eastAsia"/>
              </w:rPr>
            </w:pPr>
            <w:r w:rsidRPr="006A736D">
              <w:rPr>
                <w:rFonts w:hint="eastAsia"/>
              </w:rPr>
              <w:t>0.012</w:t>
            </w:r>
            <w:r w:rsidRPr="006A736D">
              <w:rPr>
                <w:rFonts w:hint="eastAsia"/>
              </w:rPr>
              <w:t>是</w:t>
            </w:r>
          </w:p>
        </w:tc>
        <w:tc>
          <w:tcPr>
            <w:tcW w:w="780" w:type="dxa"/>
            <w:vAlign w:val="center"/>
          </w:tcPr>
          <w:p w14:paraId="0236477B" w14:textId="21066FBD" w:rsidR="00E87E1A" w:rsidRDefault="007B4F9A" w:rsidP="00C874DB">
            <w:pPr>
              <w:pStyle w:val="ac"/>
              <w:rPr>
                <w:rFonts w:hint="eastAsia"/>
              </w:rPr>
            </w:pPr>
            <w:r w:rsidRPr="007B4F9A">
              <w:rPr>
                <w:rFonts w:hint="eastAsia"/>
              </w:rPr>
              <w:t>0.012</w:t>
            </w:r>
            <w:r w:rsidRPr="007B4F9A">
              <w:rPr>
                <w:rFonts w:hint="eastAsia"/>
              </w:rPr>
              <w:t>出</w:t>
            </w:r>
          </w:p>
        </w:tc>
        <w:tc>
          <w:tcPr>
            <w:tcW w:w="781" w:type="dxa"/>
            <w:vAlign w:val="center"/>
          </w:tcPr>
          <w:p w14:paraId="5CF869BF" w14:textId="130AB548" w:rsidR="00E87E1A" w:rsidRDefault="007B4F9A" w:rsidP="00C874DB">
            <w:pPr>
              <w:pStyle w:val="ac"/>
              <w:rPr>
                <w:rFonts w:hint="eastAsia"/>
              </w:rPr>
            </w:pPr>
            <w:r w:rsidRPr="007B4F9A">
              <w:rPr>
                <w:rFonts w:hint="eastAsia"/>
              </w:rPr>
              <w:t>0.010</w:t>
            </w:r>
            <w:r w:rsidRPr="007B4F9A">
              <w:rPr>
                <w:rFonts w:hint="eastAsia"/>
              </w:rPr>
              <w:t>抓</w:t>
            </w:r>
          </w:p>
        </w:tc>
      </w:tr>
      <w:tr w:rsidR="008C0263" w14:paraId="256854C1" w14:textId="77777777" w:rsidTr="00F40422">
        <w:tc>
          <w:tcPr>
            <w:tcW w:w="426" w:type="dxa"/>
            <w:vAlign w:val="center"/>
          </w:tcPr>
          <w:p w14:paraId="610176D2" w14:textId="70A6979B" w:rsidR="008C0263" w:rsidRDefault="008C0263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46" w:type="dxa"/>
            <w:vAlign w:val="center"/>
          </w:tcPr>
          <w:p w14:paraId="599D9100" w14:textId="27247C3F" w:rsidR="008C0263" w:rsidRDefault="00F17CF6" w:rsidP="00C874DB">
            <w:pPr>
              <w:pStyle w:val="ac"/>
              <w:rPr>
                <w:rFonts w:hint="eastAsia"/>
              </w:rPr>
            </w:pPr>
            <w:r w:rsidRPr="00F17CF6">
              <w:rPr>
                <w:rFonts w:hint="eastAsia"/>
              </w:rPr>
              <w:t>0.032</w:t>
            </w:r>
            <w:r w:rsidRPr="00F17CF6">
              <w:rPr>
                <w:rFonts w:hint="eastAsia"/>
              </w:rPr>
              <w:t>写</w:t>
            </w:r>
          </w:p>
        </w:tc>
        <w:tc>
          <w:tcPr>
            <w:tcW w:w="780" w:type="dxa"/>
            <w:vAlign w:val="center"/>
          </w:tcPr>
          <w:p w14:paraId="37F6EA96" w14:textId="6F5AFBA8" w:rsidR="008C0263" w:rsidRDefault="00E92033" w:rsidP="00C874DB">
            <w:pPr>
              <w:pStyle w:val="ac"/>
              <w:rPr>
                <w:rFonts w:hint="eastAsia"/>
              </w:rPr>
            </w:pPr>
            <w:r w:rsidRPr="00E92033">
              <w:rPr>
                <w:rFonts w:hint="eastAsia"/>
              </w:rPr>
              <w:t>0.024</w:t>
            </w:r>
            <w:r w:rsidRPr="00E92033">
              <w:rPr>
                <w:rFonts w:hint="eastAsia"/>
              </w:rPr>
              <w:t>皇帝</w:t>
            </w:r>
          </w:p>
        </w:tc>
        <w:tc>
          <w:tcPr>
            <w:tcW w:w="781" w:type="dxa"/>
            <w:vAlign w:val="center"/>
          </w:tcPr>
          <w:p w14:paraId="0734CA7C" w14:textId="7D5B29D7" w:rsidR="008C0263" w:rsidRDefault="00E92033" w:rsidP="00C874DB">
            <w:pPr>
              <w:pStyle w:val="ac"/>
              <w:rPr>
                <w:rFonts w:hint="eastAsia"/>
              </w:rPr>
            </w:pPr>
            <w:r w:rsidRPr="00E92033">
              <w:rPr>
                <w:rFonts w:hint="eastAsia"/>
              </w:rPr>
              <w:t>0.021</w:t>
            </w:r>
            <w:r w:rsidRPr="00E92033">
              <w:rPr>
                <w:rFonts w:hint="eastAsia"/>
              </w:rPr>
              <w:t>一日</w:t>
            </w:r>
          </w:p>
        </w:tc>
        <w:tc>
          <w:tcPr>
            <w:tcW w:w="782" w:type="dxa"/>
            <w:vAlign w:val="center"/>
          </w:tcPr>
          <w:p w14:paraId="734F5680" w14:textId="7F892A12" w:rsidR="008C0263" w:rsidRDefault="00E92033" w:rsidP="00C874DB">
            <w:pPr>
              <w:pStyle w:val="ac"/>
              <w:rPr>
                <w:rFonts w:hint="eastAsia"/>
              </w:rPr>
            </w:pPr>
            <w:r w:rsidRPr="00E92033">
              <w:rPr>
                <w:rFonts w:hint="eastAsia"/>
              </w:rPr>
              <w:t>0.018</w:t>
            </w:r>
            <w:r w:rsidRPr="00E92033">
              <w:rPr>
                <w:rFonts w:hint="eastAsia"/>
              </w:rPr>
              <w:t>相见</w:t>
            </w:r>
          </w:p>
        </w:tc>
        <w:tc>
          <w:tcPr>
            <w:tcW w:w="780" w:type="dxa"/>
            <w:vAlign w:val="center"/>
          </w:tcPr>
          <w:p w14:paraId="03667C47" w14:textId="7E25AF90" w:rsidR="008C0263" w:rsidRDefault="00E92033" w:rsidP="00C874DB">
            <w:pPr>
              <w:pStyle w:val="ac"/>
              <w:rPr>
                <w:rFonts w:hint="eastAsia"/>
              </w:rPr>
            </w:pPr>
            <w:r w:rsidRPr="00E92033">
              <w:rPr>
                <w:rFonts w:hint="eastAsia"/>
              </w:rPr>
              <w:t>0.017</w:t>
            </w:r>
            <w:r w:rsidRPr="00E92033">
              <w:rPr>
                <w:rFonts w:hint="eastAsia"/>
              </w:rPr>
              <w:t>怪</w:t>
            </w:r>
          </w:p>
        </w:tc>
        <w:tc>
          <w:tcPr>
            <w:tcW w:w="780" w:type="dxa"/>
            <w:vAlign w:val="center"/>
          </w:tcPr>
          <w:p w14:paraId="4356B60A" w14:textId="04BD03F2" w:rsidR="008C0263" w:rsidRDefault="00E92033" w:rsidP="00C874DB">
            <w:pPr>
              <w:pStyle w:val="ac"/>
              <w:rPr>
                <w:rFonts w:hint="eastAsia"/>
              </w:rPr>
            </w:pPr>
            <w:r w:rsidRPr="00E92033">
              <w:rPr>
                <w:rFonts w:hint="eastAsia"/>
              </w:rPr>
              <w:t>0.016</w:t>
            </w:r>
            <w:r w:rsidRPr="00E92033">
              <w:rPr>
                <w:rFonts w:hint="eastAsia"/>
              </w:rPr>
              <w:t>右掌</w:t>
            </w:r>
          </w:p>
        </w:tc>
        <w:tc>
          <w:tcPr>
            <w:tcW w:w="780" w:type="dxa"/>
            <w:vAlign w:val="center"/>
          </w:tcPr>
          <w:p w14:paraId="3D999328" w14:textId="428F7418" w:rsidR="008C0263" w:rsidRDefault="00341596" w:rsidP="00C874DB">
            <w:pPr>
              <w:pStyle w:val="ac"/>
              <w:rPr>
                <w:rFonts w:hint="eastAsia"/>
              </w:rPr>
            </w:pPr>
            <w:r w:rsidRPr="00341596">
              <w:rPr>
                <w:rFonts w:hint="eastAsia"/>
              </w:rPr>
              <w:t>0.016</w:t>
            </w:r>
            <w:r w:rsidRPr="00341596">
              <w:rPr>
                <w:rFonts w:hint="eastAsia"/>
              </w:rPr>
              <w:t>位</w:t>
            </w:r>
          </w:p>
        </w:tc>
        <w:tc>
          <w:tcPr>
            <w:tcW w:w="780" w:type="dxa"/>
            <w:vAlign w:val="center"/>
          </w:tcPr>
          <w:p w14:paraId="27AF01BD" w14:textId="17032C7F" w:rsidR="008C0263" w:rsidRDefault="00341596" w:rsidP="00C874DB">
            <w:pPr>
              <w:pStyle w:val="ac"/>
              <w:rPr>
                <w:rFonts w:hint="eastAsia"/>
              </w:rPr>
            </w:pPr>
            <w:r w:rsidRPr="00341596">
              <w:rPr>
                <w:rFonts w:hint="eastAsia"/>
              </w:rPr>
              <w:t>0.015</w:t>
            </w:r>
            <w:r w:rsidRPr="00341596">
              <w:rPr>
                <w:rFonts w:hint="eastAsia"/>
              </w:rPr>
              <w:t>那姓</w:t>
            </w:r>
          </w:p>
        </w:tc>
        <w:tc>
          <w:tcPr>
            <w:tcW w:w="780" w:type="dxa"/>
            <w:vAlign w:val="center"/>
          </w:tcPr>
          <w:p w14:paraId="2F409681" w14:textId="6A5DDD13" w:rsidR="008C0263" w:rsidRDefault="00341596" w:rsidP="00C874DB">
            <w:pPr>
              <w:pStyle w:val="ac"/>
              <w:rPr>
                <w:rFonts w:hint="eastAsia"/>
              </w:rPr>
            </w:pPr>
            <w:r w:rsidRPr="00341596">
              <w:rPr>
                <w:rFonts w:hint="eastAsia"/>
              </w:rPr>
              <w:t>0.015</w:t>
            </w:r>
            <w:r w:rsidRPr="00341596">
              <w:rPr>
                <w:rFonts w:hint="eastAsia"/>
              </w:rPr>
              <w:t>旁观</w:t>
            </w:r>
          </w:p>
        </w:tc>
        <w:tc>
          <w:tcPr>
            <w:tcW w:w="781" w:type="dxa"/>
            <w:vAlign w:val="center"/>
          </w:tcPr>
          <w:p w14:paraId="6B93EFED" w14:textId="783E2D05" w:rsidR="008C0263" w:rsidRDefault="00341596" w:rsidP="00C874DB">
            <w:pPr>
              <w:pStyle w:val="ac"/>
              <w:rPr>
                <w:rFonts w:hint="eastAsia"/>
              </w:rPr>
            </w:pPr>
            <w:r w:rsidRPr="00341596">
              <w:rPr>
                <w:rFonts w:hint="eastAsia"/>
              </w:rPr>
              <w:t>0.014</w:t>
            </w:r>
            <w:r w:rsidRPr="00341596">
              <w:rPr>
                <w:rFonts w:hint="eastAsia"/>
              </w:rPr>
              <w:t>般的</w:t>
            </w:r>
          </w:p>
        </w:tc>
      </w:tr>
      <w:tr w:rsidR="00666E3D" w14:paraId="026B684B" w14:textId="77777777" w:rsidTr="00194115">
        <w:tc>
          <w:tcPr>
            <w:tcW w:w="426" w:type="dxa"/>
            <w:vAlign w:val="center"/>
          </w:tcPr>
          <w:p w14:paraId="2E883B1E" w14:textId="42130B52" w:rsidR="002F3919" w:rsidRDefault="00924143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46" w:type="dxa"/>
            <w:vAlign w:val="center"/>
          </w:tcPr>
          <w:p w14:paraId="2405DB1A" w14:textId="597D4A42" w:rsidR="002F3919" w:rsidRDefault="00341596" w:rsidP="00C874DB">
            <w:pPr>
              <w:pStyle w:val="ac"/>
              <w:rPr>
                <w:rFonts w:hint="eastAsia"/>
              </w:rPr>
            </w:pPr>
            <w:r w:rsidRPr="00341596">
              <w:rPr>
                <w:rFonts w:hint="eastAsia"/>
              </w:rPr>
              <w:t>0.017</w:t>
            </w:r>
            <w:r w:rsidRPr="00341596">
              <w:rPr>
                <w:rFonts w:hint="eastAsia"/>
              </w:rPr>
              <w:t>出</w:t>
            </w:r>
          </w:p>
        </w:tc>
        <w:tc>
          <w:tcPr>
            <w:tcW w:w="780" w:type="dxa"/>
            <w:vAlign w:val="center"/>
          </w:tcPr>
          <w:p w14:paraId="6B7347D6" w14:textId="4A7292A0" w:rsidR="002F3919" w:rsidRDefault="005D1FA6" w:rsidP="00C874DB">
            <w:pPr>
              <w:pStyle w:val="ac"/>
              <w:rPr>
                <w:rFonts w:hint="eastAsia"/>
              </w:rPr>
            </w:pPr>
            <w:r w:rsidRPr="005D1FA6">
              <w:rPr>
                <w:rFonts w:hint="eastAsia"/>
              </w:rPr>
              <w:t>0.014</w:t>
            </w:r>
            <w:r w:rsidRPr="005D1FA6">
              <w:rPr>
                <w:rFonts w:hint="eastAsia"/>
              </w:rPr>
              <w:t>在</w:t>
            </w:r>
          </w:p>
        </w:tc>
        <w:tc>
          <w:tcPr>
            <w:tcW w:w="781" w:type="dxa"/>
            <w:vAlign w:val="center"/>
          </w:tcPr>
          <w:p w14:paraId="1CEFE27E" w14:textId="66837FD3" w:rsidR="002F3919" w:rsidRDefault="005D1FA6" w:rsidP="00C874DB">
            <w:pPr>
              <w:pStyle w:val="ac"/>
              <w:rPr>
                <w:rFonts w:hint="eastAsia"/>
              </w:rPr>
            </w:pPr>
            <w:r w:rsidRPr="005D1FA6">
              <w:rPr>
                <w:rFonts w:hint="eastAsia"/>
              </w:rPr>
              <w:t>0.013</w:t>
            </w:r>
            <w:r w:rsidRPr="005D1FA6">
              <w:rPr>
                <w:rFonts w:hint="eastAsia"/>
              </w:rPr>
              <w:t>武林中</w:t>
            </w:r>
          </w:p>
        </w:tc>
        <w:tc>
          <w:tcPr>
            <w:tcW w:w="782" w:type="dxa"/>
            <w:vAlign w:val="center"/>
          </w:tcPr>
          <w:p w14:paraId="1A216AE9" w14:textId="68131731" w:rsidR="002F3919" w:rsidRDefault="005D1FA6" w:rsidP="00C874DB">
            <w:pPr>
              <w:pStyle w:val="ac"/>
              <w:rPr>
                <w:rFonts w:hint="eastAsia"/>
              </w:rPr>
            </w:pPr>
            <w:r w:rsidRPr="005D1FA6">
              <w:rPr>
                <w:rFonts w:hint="eastAsia"/>
              </w:rPr>
              <w:t>0.012</w:t>
            </w:r>
            <w:r w:rsidRPr="005D1FA6">
              <w:rPr>
                <w:rFonts w:hint="eastAsia"/>
              </w:rPr>
              <w:t>的</w:t>
            </w:r>
          </w:p>
        </w:tc>
        <w:tc>
          <w:tcPr>
            <w:tcW w:w="780" w:type="dxa"/>
            <w:vAlign w:val="center"/>
          </w:tcPr>
          <w:p w14:paraId="53E564B3" w14:textId="6C6AF6B3" w:rsidR="002F3919" w:rsidRDefault="005D1FA6" w:rsidP="00C874DB">
            <w:pPr>
              <w:pStyle w:val="ac"/>
              <w:rPr>
                <w:rFonts w:hint="eastAsia"/>
              </w:rPr>
            </w:pPr>
            <w:r w:rsidRPr="005D1FA6">
              <w:rPr>
                <w:rFonts w:hint="eastAsia"/>
              </w:rPr>
              <w:t>0.009</w:t>
            </w:r>
            <w:r w:rsidRPr="005D1FA6">
              <w:rPr>
                <w:rFonts w:hint="eastAsia"/>
              </w:rPr>
              <w:t>便</w:t>
            </w:r>
          </w:p>
        </w:tc>
        <w:tc>
          <w:tcPr>
            <w:tcW w:w="780" w:type="dxa"/>
            <w:vAlign w:val="center"/>
          </w:tcPr>
          <w:p w14:paraId="312640CC" w14:textId="01702DAB" w:rsidR="002F3919" w:rsidRDefault="005D1FA6" w:rsidP="00C874DB">
            <w:pPr>
              <w:pStyle w:val="ac"/>
              <w:rPr>
                <w:rFonts w:hint="eastAsia"/>
              </w:rPr>
            </w:pPr>
            <w:r w:rsidRPr="005D1FA6">
              <w:rPr>
                <w:rFonts w:hint="eastAsia"/>
              </w:rPr>
              <w:t>0.008</w:t>
            </w:r>
            <w:r w:rsidRPr="005D1FA6">
              <w:rPr>
                <w:rFonts w:hint="eastAsia"/>
              </w:rPr>
              <w:t>下</w:t>
            </w:r>
          </w:p>
        </w:tc>
        <w:tc>
          <w:tcPr>
            <w:tcW w:w="780" w:type="dxa"/>
            <w:vAlign w:val="center"/>
          </w:tcPr>
          <w:p w14:paraId="7E584F82" w14:textId="2C8068D6" w:rsidR="002F3919" w:rsidRDefault="00E22F80" w:rsidP="00C874DB">
            <w:pPr>
              <w:pStyle w:val="ac"/>
              <w:rPr>
                <w:rFonts w:hint="eastAsia"/>
              </w:rPr>
            </w:pPr>
            <w:r w:rsidRPr="00E22F80">
              <w:rPr>
                <w:rFonts w:hint="eastAsia"/>
              </w:rPr>
              <w:t>0.008</w:t>
            </w:r>
            <w:r w:rsidRPr="00E22F80">
              <w:rPr>
                <w:rFonts w:hint="eastAsia"/>
              </w:rPr>
              <w:t>得</w:t>
            </w:r>
          </w:p>
        </w:tc>
        <w:tc>
          <w:tcPr>
            <w:tcW w:w="780" w:type="dxa"/>
            <w:vAlign w:val="center"/>
          </w:tcPr>
          <w:p w14:paraId="1F399F42" w14:textId="78720982" w:rsidR="002F3919" w:rsidRDefault="00E22F80" w:rsidP="00C874DB">
            <w:pPr>
              <w:pStyle w:val="ac"/>
              <w:rPr>
                <w:rFonts w:hint="eastAsia"/>
              </w:rPr>
            </w:pPr>
            <w:r w:rsidRPr="00E22F80">
              <w:rPr>
                <w:rFonts w:hint="eastAsia"/>
              </w:rPr>
              <w:t>0.008</w:t>
            </w:r>
            <w:r w:rsidRPr="00E22F80">
              <w:rPr>
                <w:rFonts w:hint="eastAsia"/>
              </w:rPr>
              <w:t>往</w:t>
            </w:r>
          </w:p>
        </w:tc>
        <w:tc>
          <w:tcPr>
            <w:tcW w:w="780" w:type="dxa"/>
            <w:vAlign w:val="center"/>
          </w:tcPr>
          <w:p w14:paraId="7FC4DEA0" w14:textId="40689892" w:rsidR="002F3919" w:rsidRDefault="00E22F80" w:rsidP="00C874DB">
            <w:pPr>
              <w:pStyle w:val="ac"/>
              <w:rPr>
                <w:rFonts w:hint="eastAsia"/>
              </w:rPr>
            </w:pPr>
            <w:r w:rsidRPr="00E22F80">
              <w:rPr>
                <w:rFonts w:hint="eastAsia"/>
              </w:rPr>
              <w:t>0.008</w:t>
            </w:r>
            <w:r w:rsidRPr="00E22F80">
              <w:rPr>
                <w:rFonts w:hint="eastAsia"/>
              </w:rPr>
              <w:t>与</w:t>
            </w:r>
          </w:p>
        </w:tc>
        <w:tc>
          <w:tcPr>
            <w:tcW w:w="781" w:type="dxa"/>
            <w:vAlign w:val="center"/>
          </w:tcPr>
          <w:p w14:paraId="3CE398D8" w14:textId="51DC069B" w:rsidR="002F3919" w:rsidRDefault="00E22F80" w:rsidP="00C874DB">
            <w:pPr>
              <w:pStyle w:val="ac"/>
              <w:rPr>
                <w:rFonts w:hint="eastAsia"/>
              </w:rPr>
            </w:pPr>
            <w:r w:rsidRPr="00E22F80">
              <w:rPr>
                <w:rFonts w:hint="eastAsia"/>
              </w:rPr>
              <w:t>0.008</w:t>
            </w:r>
            <w:r w:rsidRPr="00E22F80">
              <w:rPr>
                <w:rFonts w:hint="eastAsia"/>
              </w:rPr>
              <w:t>若</w:t>
            </w:r>
          </w:p>
        </w:tc>
      </w:tr>
      <w:tr w:rsidR="00666E3D" w14:paraId="0CE31388" w14:textId="77777777" w:rsidTr="00194115">
        <w:tc>
          <w:tcPr>
            <w:tcW w:w="426" w:type="dxa"/>
            <w:vAlign w:val="center"/>
          </w:tcPr>
          <w:p w14:paraId="6D8CC635" w14:textId="6FA625EC" w:rsidR="002F3919" w:rsidRDefault="00924143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46" w:type="dxa"/>
            <w:vAlign w:val="center"/>
          </w:tcPr>
          <w:p w14:paraId="363BB687" w14:textId="045CC613" w:rsidR="002F3919" w:rsidRDefault="00E22F80" w:rsidP="00C874DB">
            <w:pPr>
              <w:pStyle w:val="ac"/>
              <w:rPr>
                <w:rFonts w:hint="eastAsia"/>
              </w:rPr>
            </w:pPr>
            <w:r w:rsidRPr="00E22F80">
              <w:rPr>
                <w:rFonts w:hint="eastAsia"/>
              </w:rPr>
              <w:t>0.060</w:t>
            </w:r>
            <w:r w:rsidRPr="00E22F80">
              <w:rPr>
                <w:rFonts w:hint="eastAsia"/>
              </w:rPr>
              <w:t>的</w:t>
            </w:r>
          </w:p>
        </w:tc>
        <w:tc>
          <w:tcPr>
            <w:tcW w:w="780" w:type="dxa"/>
            <w:vAlign w:val="center"/>
          </w:tcPr>
          <w:p w14:paraId="4FF8617A" w14:textId="60F0F68A" w:rsidR="002F3919" w:rsidRDefault="002F0465" w:rsidP="00C874DB">
            <w:pPr>
              <w:pStyle w:val="ac"/>
              <w:rPr>
                <w:rFonts w:hint="eastAsia"/>
              </w:rPr>
            </w:pPr>
            <w:r w:rsidRPr="002F0465">
              <w:rPr>
                <w:rFonts w:hint="eastAsia"/>
              </w:rPr>
              <w:t>0.042</w:t>
            </w:r>
            <w:r w:rsidRPr="002F0465">
              <w:rPr>
                <w:rFonts w:hint="eastAsia"/>
              </w:rPr>
              <w:t>了</w:t>
            </w:r>
          </w:p>
        </w:tc>
        <w:tc>
          <w:tcPr>
            <w:tcW w:w="781" w:type="dxa"/>
            <w:vAlign w:val="center"/>
          </w:tcPr>
          <w:p w14:paraId="1CDE9BC4" w14:textId="7E6445AD" w:rsidR="002F3919" w:rsidRDefault="002F0465" w:rsidP="00C874DB">
            <w:pPr>
              <w:pStyle w:val="ac"/>
              <w:rPr>
                <w:rFonts w:hint="eastAsia"/>
              </w:rPr>
            </w:pPr>
            <w:r w:rsidRPr="002F0465">
              <w:rPr>
                <w:rFonts w:hint="eastAsia"/>
              </w:rPr>
              <w:t>0.032</w:t>
            </w:r>
            <w:r w:rsidRPr="002F0465">
              <w:rPr>
                <w:rFonts w:hint="eastAsia"/>
              </w:rPr>
              <w:t>他</w:t>
            </w:r>
          </w:p>
        </w:tc>
        <w:tc>
          <w:tcPr>
            <w:tcW w:w="782" w:type="dxa"/>
            <w:vAlign w:val="center"/>
          </w:tcPr>
          <w:p w14:paraId="6500CBF4" w14:textId="7CFDD69F" w:rsidR="002F3919" w:rsidRDefault="002F0465" w:rsidP="00C874DB">
            <w:pPr>
              <w:pStyle w:val="ac"/>
              <w:rPr>
                <w:rFonts w:hint="eastAsia"/>
              </w:rPr>
            </w:pPr>
            <w:r w:rsidRPr="002F0465">
              <w:rPr>
                <w:rFonts w:hint="eastAsia"/>
              </w:rPr>
              <w:t>0.025</w:t>
            </w:r>
            <w:r w:rsidRPr="002F0465">
              <w:rPr>
                <w:rFonts w:hint="eastAsia"/>
              </w:rPr>
              <w:t>是</w:t>
            </w:r>
          </w:p>
        </w:tc>
        <w:tc>
          <w:tcPr>
            <w:tcW w:w="780" w:type="dxa"/>
            <w:vAlign w:val="center"/>
          </w:tcPr>
          <w:p w14:paraId="2B69B88E" w14:textId="24B950B0" w:rsidR="002F3919" w:rsidRDefault="002F0465" w:rsidP="00C874DB">
            <w:pPr>
              <w:pStyle w:val="ac"/>
              <w:rPr>
                <w:rFonts w:hint="eastAsia"/>
              </w:rPr>
            </w:pPr>
            <w:r w:rsidRPr="002F0465">
              <w:rPr>
                <w:rFonts w:hint="eastAsia"/>
              </w:rPr>
              <w:t>0.023</w:t>
            </w:r>
            <w:r w:rsidRPr="002F0465">
              <w:rPr>
                <w:rFonts w:hint="eastAsia"/>
              </w:rPr>
              <w:t>在</w:t>
            </w:r>
          </w:p>
        </w:tc>
        <w:tc>
          <w:tcPr>
            <w:tcW w:w="780" w:type="dxa"/>
            <w:vAlign w:val="center"/>
          </w:tcPr>
          <w:p w14:paraId="6E8B2713" w14:textId="1C3FF935" w:rsidR="002F3919" w:rsidRDefault="002F0465" w:rsidP="00C874DB">
            <w:pPr>
              <w:pStyle w:val="ac"/>
              <w:rPr>
                <w:rFonts w:hint="eastAsia"/>
              </w:rPr>
            </w:pPr>
            <w:r w:rsidRPr="002F0465">
              <w:rPr>
                <w:rFonts w:hint="eastAsia"/>
              </w:rPr>
              <w:t>0.014</w:t>
            </w:r>
            <w:r w:rsidRPr="002F0465">
              <w:rPr>
                <w:rFonts w:hint="eastAsia"/>
              </w:rPr>
              <w:t>这</w:t>
            </w:r>
          </w:p>
        </w:tc>
        <w:tc>
          <w:tcPr>
            <w:tcW w:w="780" w:type="dxa"/>
            <w:vAlign w:val="center"/>
          </w:tcPr>
          <w:p w14:paraId="67778FC3" w14:textId="326628BA" w:rsidR="002F3919" w:rsidRDefault="002F0465" w:rsidP="00C874DB">
            <w:pPr>
              <w:pStyle w:val="ac"/>
              <w:rPr>
                <w:rFonts w:hint="eastAsia"/>
              </w:rPr>
            </w:pPr>
            <w:r w:rsidRPr="002F0465">
              <w:rPr>
                <w:rFonts w:hint="eastAsia"/>
              </w:rPr>
              <w:t>0.013</w:t>
            </w:r>
            <w:r w:rsidRPr="002F0465">
              <w:rPr>
                <w:rFonts w:hint="eastAsia"/>
              </w:rPr>
              <w:t>她</w:t>
            </w:r>
          </w:p>
        </w:tc>
        <w:tc>
          <w:tcPr>
            <w:tcW w:w="780" w:type="dxa"/>
            <w:vAlign w:val="center"/>
          </w:tcPr>
          <w:p w14:paraId="6CC11C88" w14:textId="58C23A56" w:rsidR="002F3919" w:rsidRDefault="00A52FD1" w:rsidP="00C874DB">
            <w:pPr>
              <w:pStyle w:val="ac"/>
              <w:rPr>
                <w:rFonts w:hint="eastAsia"/>
              </w:rPr>
            </w:pPr>
            <w:r w:rsidRPr="00A52FD1">
              <w:rPr>
                <w:rFonts w:hint="eastAsia"/>
              </w:rPr>
              <w:t>0.011</w:t>
            </w:r>
            <w:r w:rsidRPr="00A52FD1">
              <w:rPr>
                <w:rFonts w:hint="eastAsia"/>
              </w:rPr>
              <w:t>又</w:t>
            </w:r>
          </w:p>
        </w:tc>
        <w:tc>
          <w:tcPr>
            <w:tcW w:w="780" w:type="dxa"/>
            <w:vAlign w:val="center"/>
          </w:tcPr>
          <w:p w14:paraId="43996F8F" w14:textId="2016F252" w:rsidR="002F3919" w:rsidRDefault="00A52FD1" w:rsidP="00C874DB">
            <w:pPr>
              <w:pStyle w:val="ac"/>
              <w:rPr>
                <w:rFonts w:hint="eastAsia"/>
              </w:rPr>
            </w:pPr>
            <w:r w:rsidRPr="00A52FD1">
              <w:rPr>
                <w:rFonts w:hint="eastAsia"/>
              </w:rPr>
              <w:t>0.011</w:t>
            </w:r>
            <w:r w:rsidRPr="00A52FD1">
              <w:rPr>
                <w:rFonts w:hint="eastAsia"/>
              </w:rPr>
              <w:t>便</w:t>
            </w:r>
          </w:p>
        </w:tc>
        <w:tc>
          <w:tcPr>
            <w:tcW w:w="781" w:type="dxa"/>
            <w:vAlign w:val="center"/>
          </w:tcPr>
          <w:p w14:paraId="3652430D" w14:textId="5D214270" w:rsidR="002F3919" w:rsidRDefault="00A52FD1" w:rsidP="00C874DB">
            <w:pPr>
              <w:pStyle w:val="ac"/>
              <w:rPr>
                <w:rFonts w:hint="eastAsia"/>
              </w:rPr>
            </w:pPr>
            <w:r w:rsidRPr="00A52FD1">
              <w:rPr>
                <w:rFonts w:hint="eastAsia"/>
              </w:rPr>
              <w:t>0.010</w:t>
            </w:r>
            <w:r w:rsidRPr="00A52FD1">
              <w:rPr>
                <w:rFonts w:hint="eastAsia"/>
              </w:rPr>
              <w:t>将</w:t>
            </w:r>
          </w:p>
        </w:tc>
      </w:tr>
      <w:tr w:rsidR="00666E3D" w14:paraId="5763C7CE" w14:textId="77777777" w:rsidTr="00194115">
        <w:tc>
          <w:tcPr>
            <w:tcW w:w="426" w:type="dxa"/>
            <w:vAlign w:val="center"/>
          </w:tcPr>
          <w:p w14:paraId="7E70F8A8" w14:textId="160FCDA0" w:rsidR="002F3919" w:rsidRDefault="00924143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46" w:type="dxa"/>
            <w:vAlign w:val="center"/>
          </w:tcPr>
          <w:p w14:paraId="584A6218" w14:textId="52F7E15C" w:rsidR="002F3919" w:rsidRDefault="00010666" w:rsidP="00C874DB">
            <w:pPr>
              <w:pStyle w:val="ac"/>
              <w:rPr>
                <w:rFonts w:hint="eastAsia"/>
              </w:rPr>
            </w:pPr>
            <w:r w:rsidRPr="00010666">
              <w:rPr>
                <w:rFonts w:hint="eastAsia"/>
              </w:rPr>
              <w:t>0.030*"</w:t>
            </w:r>
            <w:r w:rsidRPr="00010666">
              <w:rPr>
                <w:rFonts w:hint="eastAsia"/>
              </w:rPr>
              <w:t>此处</w:t>
            </w:r>
          </w:p>
        </w:tc>
        <w:tc>
          <w:tcPr>
            <w:tcW w:w="780" w:type="dxa"/>
            <w:vAlign w:val="center"/>
          </w:tcPr>
          <w:p w14:paraId="3E6C1D3B" w14:textId="5699E78D" w:rsidR="002F3919" w:rsidRDefault="00010666" w:rsidP="00C874DB">
            <w:pPr>
              <w:pStyle w:val="ac"/>
              <w:rPr>
                <w:rFonts w:hint="eastAsia"/>
              </w:rPr>
            </w:pPr>
            <w:r w:rsidRPr="00010666">
              <w:rPr>
                <w:rFonts w:hint="eastAsia"/>
              </w:rPr>
              <w:t>0.026*"</w:t>
            </w:r>
            <w:r w:rsidRPr="00010666">
              <w:rPr>
                <w:rFonts w:hint="eastAsia"/>
              </w:rPr>
              <w:t>房中</w:t>
            </w:r>
          </w:p>
        </w:tc>
        <w:tc>
          <w:tcPr>
            <w:tcW w:w="781" w:type="dxa"/>
            <w:vAlign w:val="center"/>
          </w:tcPr>
          <w:p w14:paraId="2011D20C" w14:textId="4ED34797" w:rsidR="002F3919" w:rsidRDefault="00010666" w:rsidP="00C874DB">
            <w:pPr>
              <w:pStyle w:val="ac"/>
              <w:rPr>
                <w:rFonts w:hint="eastAsia"/>
              </w:rPr>
            </w:pPr>
            <w:r w:rsidRPr="00010666">
              <w:rPr>
                <w:rFonts w:hint="eastAsia"/>
              </w:rPr>
              <w:t>0.023*"</w:t>
            </w:r>
            <w:r w:rsidRPr="00010666">
              <w:rPr>
                <w:rFonts w:hint="eastAsia"/>
              </w:rPr>
              <w:t>惊</w:t>
            </w:r>
          </w:p>
        </w:tc>
        <w:tc>
          <w:tcPr>
            <w:tcW w:w="782" w:type="dxa"/>
            <w:vAlign w:val="center"/>
          </w:tcPr>
          <w:p w14:paraId="1AAC0468" w14:textId="57E12D43" w:rsidR="002F3919" w:rsidRDefault="00010666" w:rsidP="00C874DB">
            <w:pPr>
              <w:pStyle w:val="ac"/>
              <w:rPr>
                <w:rFonts w:hint="eastAsia"/>
              </w:rPr>
            </w:pPr>
            <w:r w:rsidRPr="00010666">
              <w:rPr>
                <w:rFonts w:hint="eastAsia"/>
              </w:rPr>
              <w:t>0.021*"</w:t>
            </w:r>
            <w:r w:rsidRPr="00010666">
              <w:rPr>
                <w:rFonts w:hint="eastAsia"/>
              </w:rPr>
              <w:t>伤势</w:t>
            </w:r>
          </w:p>
        </w:tc>
        <w:tc>
          <w:tcPr>
            <w:tcW w:w="780" w:type="dxa"/>
            <w:vAlign w:val="center"/>
          </w:tcPr>
          <w:p w14:paraId="16FF1312" w14:textId="64B91B26" w:rsidR="002F3919" w:rsidRDefault="00010666" w:rsidP="00C874DB">
            <w:pPr>
              <w:pStyle w:val="ac"/>
              <w:rPr>
                <w:rFonts w:hint="eastAsia"/>
              </w:rPr>
            </w:pPr>
            <w:r w:rsidRPr="00010666">
              <w:rPr>
                <w:rFonts w:hint="eastAsia"/>
              </w:rPr>
              <w:t>0.020*"</w:t>
            </w:r>
            <w:r w:rsidRPr="00010666">
              <w:rPr>
                <w:rFonts w:hint="eastAsia"/>
              </w:rPr>
              <w:t>生气</w:t>
            </w:r>
          </w:p>
        </w:tc>
        <w:tc>
          <w:tcPr>
            <w:tcW w:w="780" w:type="dxa"/>
            <w:vAlign w:val="center"/>
          </w:tcPr>
          <w:p w14:paraId="43DD1239" w14:textId="593BA163" w:rsidR="002F3919" w:rsidRDefault="00B90EA9" w:rsidP="00C874DB">
            <w:pPr>
              <w:pStyle w:val="ac"/>
              <w:rPr>
                <w:rFonts w:hint="eastAsia"/>
              </w:rPr>
            </w:pPr>
            <w:r w:rsidRPr="00B90EA9">
              <w:rPr>
                <w:rFonts w:hint="eastAsia"/>
              </w:rPr>
              <w:t>0.017*"</w:t>
            </w:r>
            <w:r w:rsidRPr="00B90EA9">
              <w:rPr>
                <w:rFonts w:hint="eastAsia"/>
              </w:rPr>
              <w:t>转念</w:t>
            </w:r>
          </w:p>
        </w:tc>
        <w:tc>
          <w:tcPr>
            <w:tcW w:w="780" w:type="dxa"/>
            <w:vAlign w:val="center"/>
          </w:tcPr>
          <w:p w14:paraId="09DEB695" w14:textId="2D1018B8" w:rsidR="002F3919" w:rsidRDefault="00B90EA9" w:rsidP="00C874DB">
            <w:pPr>
              <w:pStyle w:val="ac"/>
              <w:rPr>
                <w:rFonts w:hint="eastAsia"/>
              </w:rPr>
            </w:pPr>
            <w:r w:rsidRPr="00B90EA9">
              <w:rPr>
                <w:rFonts w:hint="eastAsia"/>
              </w:rPr>
              <w:t>0.016*"</w:t>
            </w:r>
            <w:r w:rsidRPr="00B90EA9">
              <w:rPr>
                <w:rFonts w:hint="eastAsia"/>
              </w:rPr>
              <w:t>见识</w:t>
            </w:r>
          </w:p>
        </w:tc>
        <w:tc>
          <w:tcPr>
            <w:tcW w:w="780" w:type="dxa"/>
            <w:vAlign w:val="center"/>
          </w:tcPr>
          <w:p w14:paraId="1E0EB4E8" w14:textId="5E7348B0" w:rsidR="002F3919" w:rsidRDefault="00B90EA9" w:rsidP="00C874DB">
            <w:pPr>
              <w:pStyle w:val="ac"/>
              <w:rPr>
                <w:rFonts w:hint="eastAsia"/>
              </w:rPr>
            </w:pPr>
            <w:r w:rsidRPr="00B90EA9">
              <w:rPr>
                <w:rFonts w:hint="eastAsia"/>
              </w:rPr>
              <w:t>0.014*"</w:t>
            </w:r>
            <w:r w:rsidRPr="00B90EA9">
              <w:rPr>
                <w:rFonts w:hint="eastAsia"/>
              </w:rPr>
              <w:t>一颗</w:t>
            </w:r>
          </w:p>
        </w:tc>
        <w:tc>
          <w:tcPr>
            <w:tcW w:w="780" w:type="dxa"/>
            <w:vAlign w:val="center"/>
          </w:tcPr>
          <w:p w14:paraId="4C751A1E" w14:textId="5E29212F" w:rsidR="002F3919" w:rsidRDefault="00B90EA9" w:rsidP="00C874DB">
            <w:pPr>
              <w:pStyle w:val="ac"/>
              <w:rPr>
                <w:rFonts w:hint="eastAsia"/>
              </w:rPr>
            </w:pPr>
            <w:r w:rsidRPr="00B90EA9">
              <w:rPr>
                <w:rFonts w:hint="eastAsia"/>
              </w:rPr>
              <w:t>0.012*"</w:t>
            </w:r>
            <w:r w:rsidRPr="00B90EA9">
              <w:rPr>
                <w:rFonts w:hint="eastAsia"/>
              </w:rPr>
              <w:t>不管</w:t>
            </w:r>
          </w:p>
        </w:tc>
        <w:tc>
          <w:tcPr>
            <w:tcW w:w="781" w:type="dxa"/>
            <w:vAlign w:val="center"/>
          </w:tcPr>
          <w:p w14:paraId="63733FCF" w14:textId="158006F2" w:rsidR="002F3919" w:rsidRDefault="00B90EA9" w:rsidP="00C874DB">
            <w:pPr>
              <w:pStyle w:val="ac"/>
              <w:rPr>
                <w:rFonts w:hint="eastAsia"/>
              </w:rPr>
            </w:pPr>
            <w:r w:rsidRPr="00B90EA9">
              <w:rPr>
                <w:rFonts w:hint="eastAsia"/>
              </w:rPr>
              <w:t>0.011*"</w:t>
            </w:r>
            <w:r w:rsidRPr="00B90EA9">
              <w:rPr>
                <w:rFonts w:hint="eastAsia"/>
              </w:rPr>
              <w:t>连声</w:t>
            </w:r>
          </w:p>
        </w:tc>
      </w:tr>
      <w:tr w:rsidR="00666E3D" w14:paraId="458A691E" w14:textId="77777777" w:rsidTr="00194115">
        <w:tc>
          <w:tcPr>
            <w:tcW w:w="426" w:type="dxa"/>
            <w:vAlign w:val="center"/>
          </w:tcPr>
          <w:p w14:paraId="29F52159" w14:textId="5BB73328" w:rsidR="002F3919" w:rsidRDefault="00924143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46" w:type="dxa"/>
            <w:vAlign w:val="center"/>
          </w:tcPr>
          <w:p w14:paraId="5EE9F568" w14:textId="48205831" w:rsidR="002F3919" w:rsidRDefault="00A830CD" w:rsidP="00C874DB">
            <w:pPr>
              <w:pStyle w:val="ac"/>
              <w:rPr>
                <w:rFonts w:hint="eastAsia"/>
              </w:rPr>
            </w:pPr>
            <w:r w:rsidRPr="00A830CD">
              <w:rPr>
                <w:rFonts w:hint="eastAsia"/>
              </w:rPr>
              <w:t>0.155</w:t>
            </w:r>
            <w:r w:rsidRPr="00A830CD">
              <w:rPr>
                <w:rFonts w:hint="eastAsia"/>
              </w:rPr>
              <w:t>你</w:t>
            </w:r>
          </w:p>
        </w:tc>
        <w:tc>
          <w:tcPr>
            <w:tcW w:w="780" w:type="dxa"/>
            <w:vAlign w:val="center"/>
          </w:tcPr>
          <w:p w14:paraId="3AC4100F" w14:textId="1D4BF12A" w:rsidR="002F3919" w:rsidRDefault="00A830CD" w:rsidP="00C874DB">
            <w:pPr>
              <w:pStyle w:val="ac"/>
              <w:rPr>
                <w:rFonts w:hint="eastAsia"/>
              </w:rPr>
            </w:pPr>
            <w:r w:rsidRPr="00A830CD">
              <w:rPr>
                <w:rFonts w:hint="eastAsia"/>
              </w:rPr>
              <w:t>0.096</w:t>
            </w:r>
            <w:r w:rsidRPr="00A830CD">
              <w:rPr>
                <w:rFonts w:hint="eastAsia"/>
              </w:rPr>
              <w:t>我</w:t>
            </w:r>
          </w:p>
        </w:tc>
        <w:tc>
          <w:tcPr>
            <w:tcW w:w="781" w:type="dxa"/>
            <w:vAlign w:val="center"/>
          </w:tcPr>
          <w:p w14:paraId="00B7314F" w14:textId="242AF324" w:rsidR="002F3919" w:rsidRDefault="00A830CD" w:rsidP="00C874DB">
            <w:pPr>
              <w:pStyle w:val="ac"/>
              <w:rPr>
                <w:rFonts w:hint="eastAsia"/>
              </w:rPr>
            </w:pPr>
            <w:r w:rsidRPr="00A830CD">
              <w:rPr>
                <w:rFonts w:hint="eastAsia"/>
              </w:rPr>
              <w:t>0.080</w:t>
            </w:r>
            <w:r w:rsidRPr="00A830CD">
              <w:rPr>
                <w:rFonts w:hint="eastAsia"/>
              </w:rPr>
              <w:t>道</w:t>
            </w:r>
          </w:p>
        </w:tc>
        <w:tc>
          <w:tcPr>
            <w:tcW w:w="782" w:type="dxa"/>
            <w:vAlign w:val="center"/>
          </w:tcPr>
          <w:p w14:paraId="7614842A" w14:textId="0D21A5B0" w:rsidR="002F3919" w:rsidRDefault="00A830CD" w:rsidP="00C874DB">
            <w:pPr>
              <w:pStyle w:val="ac"/>
              <w:rPr>
                <w:rFonts w:hint="eastAsia"/>
              </w:rPr>
            </w:pPr>
            <w:r w:rsidRPr="00A830CD">
              <w:rPr>
                <w:rFonts w:hint="eastAsia"/>
              </w:rPr>
              <w:t>0.028</w:t>
            </w:r>
            <w:r w:rsidRPr="00A830CD">
              <w:rPr>
                <w:rFonts w:hint="eastAsia"/>
              </w:rPr>
              <w:t>了</w:t>
            </w:r>
          </w:p>
        </w:tc>
        <w:tc>
          <w:tcPr>
            <w:tcW w:w="780" w:type="dxa"/>
            <w:vAlign w:val="center"/>
          </w:tcPr>
          <w:p w14:paraId="237DEE6A" w14:textId="04623EF2" w:rsidR="002F3919" w:rsidRDefault="00A830CD" w:rsidP="00C874DB">
            <w:pPr>
              <w:pStyle w:val="ac"/>
              <w:rPr>
                <w:rFonts w:hint="eastAsia"/>
              </w:rPr>
            </w:pPr>
            <w:r w:rsidRPr="00A830CD">
              <w:rPr>
                <w:rFonts w:hint="eastAsia"/>
              </w:rPr>
              <w:t>0.016</w:t>
            </w:r>
            <w:r w:rsidRPr="00A830CD">
              <w:rPr>
                <w:rFonts w:hint="eastAsia"/>
              </w:rPr>
              <w:t>叫</w:t>
            </w:r>
          </w:p>
        </w:tc>
        <w:tc>
          <w:tcPr>
            <w:tcW w:w="780" w:type="dxa"/>
            <w:vAlign w:val="center"/>
          </w:tcPr>
          <w:p w14:paraId="1D67DBC7" w14:textId="7ADCFDFB" w:rsidR="002F3919" w:rsidRDefault="00A830CD" w:rsidP="00C874DB">
            <w:pPr>
              <w:pStyle w:val="ac"/>
              <w:rPr>
                <w:rFonts w:hint="eastAsia"/>
              </w:rPr>
            </w:pPr>
            <w:r w:rsidRPr="00A830CD">
              <w:rPr>
                <w:rFonts w:hint="eastAsia"/>
              </w:rPr>
              <w:t>0.012</w:t>
            </w:r>
            <w:r w:rsidRPr="00A830CD">
              <w:rPr>
                <w:rFonts w:hint="eastAsia"/>
              </w:rPr>
              <w:t>好</w:t>
            </w:r>
          </w:p>
        </w:tc>
        <w:tc>
          <w:tcPr>
            <w:tcW w:w="780" w:type="dxa"/>
            <w:vAlign w:val="center"/>
          </w:tcPr>
          <w:p w14:paraId="75858DD8" w14:textId="5FE1E3AD" w:rsidR="002F3919" w:rsidRDefault="00AE4AA1" w:rsidP="00C874DB">
            <w:pPr>
              <w:pStyle w:val="ac"/>
              <w:rPr>
                <w:rFonts w:hint="eastAsia"/>
              </w:rPr>
            </w:pPr>
            <w:r w:rsidRPr="00AE4AA1">
              <w:rPr>
                <w:rFonts w:hint="eastAsia"/>
              </w:rPr>
              <w:t>0.011</w:t>
            </w:r>
            <w:r w:rsidRPr="00AE4AA1">
              <w:rPr>
                <w:rFonts w:hint="eastAsia"/>
              </w:rPr>
              <w:t>不</w:t>
            </w:r>
          </w:p>
        </w:tc>
        <w:tc>
          <w:tcPr>
            <w:tcW w:w="780" w:type="dxa"/>
            <w:vAlign w:val="center"/>
          </w:tcPr>
          <w:p w14:paraId="446B829E" w14:textId="2802C787" w:rsidR="002F3919" w:rsidRDefault="00AE4AA1" w:rsidP="00C874DB">
            <w:pPr>
              <w:pStyle w:val="ac"/>
              <w:rPr>
                <w:rFonts w:hint="eastAsia"/>
              </w:rPr>
            </w:pPr>
            <w:r w:rsidRPr="00AE4AA1">
              <w:rPr>
                <w:rFonts w:hint="eastAsia"/>
              </w:rPr>
              <w:t>0.011</w:t>
            </w:r>
            <w:r w:rsidRPr="00AE4AA1">
              <w:rPr>
                <w:rFonts w:hint="eastAsia"/>
              </w:rPr>
              <w:t>说道</w:t>
            </w:r>
          </w:p>
        </w:tc>
        <w:tc>
          <w:tcPr>
            <w:tcW w:w="780" w:type="dxa"/>
            <w:vAlign w:val="center"/>
          </w:tcPr>
          <w:p w14:paraId="7B26978A" w14:textId="4CBA9000" w:rsidR="002F3919" w:rsidRDefault="00AE4AA1" w:rsidP="00C874DB">
            <w:pPr>
              <w:pStyle w:val="ac"/>
              <w:rPr>
                <w:rFonts w:hint="eastAsia"/>
              </w:rPr>
            </w:pPr>
            <w:r w:rsidRPr="00AE4AA1">
              <w:rPr>
                <w:rFonts w:hint="eastAsia"/>
              </w:rPr>
              <w:t>0.010</w:t>
            </w:r>
            <w:r w:rsidRPr="00AE4AA1">
              <w:rPr>
                <w:rFonts w:hint="eastAsia"/>
              </w:rPr>
              <w:t>他</w:t>
            </w:r>
          </w:p>
        </w:tc>
        <w:tc>
          <w:tcPr>
            <w:tcW w:w="781" w:type="dxa"/>
            <w:vAlign w:val="center"/>
          </w:tcPr>
          <w:p w14:paraId="4FCEA485" w14:textId="435FDD30" w:rsidR="002F3919" w:rsidRDefault="00AE4AA1" w:rsidP="00C874DB">
            <w:pPr>
              <w:pStyle w:val="ac"/>
              <w:rPr>
                <w:rFonts w:hint="eastAsia"/>
              </w:rPr>
            </w:pPr>
            <w:r w:rsidRPr="00AE4AA1">
              <w:rPr>
                <w:rFonts w:hint="eastAsia"/>
              </w:rPr>
              <w:t>0.010</w:t>
            </w:r>
            <w:r w:rsidRPr="00AE4AA1">
              <w:rPr>
                <w:rFonts w:hint="eastAsia"/>
              </w:rPr>
              <w:t>笑</w:t>
            </w:r>
          </w:p>
        </w:tc>
      </w:tr>
      <w:tr w:rsidR="00666E3D" w14:paraId="766E5761" w14:textId="77777777" w:rsidTr="00194115">
        <w:tc>
          <w:tcPr>
            <w:tcW w:w="426" w:type="dxa"/>
            <w:vAlign w:val="center"/>
          </w:tcPr>
          <w:p w14:paraId="69EF85D4" w14:textId="0DA9CF60" w:rsidR="002F3919" w:rsidRDefault="00924143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46" w:type="dxa"/>
            <w:vAlign w:val="center"/>
          </w:tcPr>
          <w:p w14:paraId="596A7B75" w14:textId="489B2BE2" w:rsidR="002F3919" w:rsidRDefault="008C30DB" w:rsidP="00C874DB">
            <w:pPr>
              <w:pStyle w:val="ac"/>
              <w:rPr>
                <w:rFonts w:hint="eastAsia"/>
              </w:rPr>
            </w:pPr>
            <w:r w:rsidRPr="008C30DB">
              <w:rPr>
                <w:rFonts w:hint="eastAsia"/>
              </w:rPr>
              <w:t>0.033</w:t>
            </w:r>
            <w:r w:rsidRPr="008C30DB">
              <w:rPr>
                <w:rFonts w:hint="eastAsia"/>
              </w:rPr>
              <w:t>不料</w:t>
            </w:r>
          </w:p>
        </w:tc>
        <w:tc>
          <w:tcPr>
            <w:tcW w:w="780" w:type="dxa"/>
            <w:vAlign w:val="center"/>
          </w:tcPr>
          <w:p w14:paraId="126BDCDA" w14:textId="0DE1C481" w:rsidR="002F3919" w:rsidRDefault="008C30DB" w:rsidP="00C874DB">
            <w:pPr>
              <w:pStyle w:val="ac"/>
              <w:rPr>
                <w:rFonts w:hint="eastAsia"/>
              </w:rPr>
            </w:pPr>
            <w:r w:rsidRPr="008C30DB">
              <w:rPr>
                <w:rFonts w:hint="eastAsia"/>
              </w:rPr>
              <w:t>0.017</w:t>
            </w:r>
            <w:r w:rsidRPr="008C30DB">
              <w:rPr>
                <w:rFonts w:hint="eastAsia"/>
              </w:rPr>
              <w:t>决不能</w:t>
            </w:r>
          </w:p>
        </w:tc>
        <w:tc>
          <w:tcPr>
            <w:tcW w:w="781" w:type="dxa"/>
            <w:vAlign w:val="center"/>
          </w:tcPr>
          <w:p w14:paraId="7651F062" w14:textId="08C0D1D0" w:rsidR="002F3919" w:rsidRDefault="008C30DB" w:rsidP="00C874DB">
            <w:pPr>
              <w:pStyle w:val="ac"/>
              <w:rPr>
                <w:rFonts w:hint="eastAsia"/>
              </w:rPr>
            </w:pPr>
            <w:r w:rsidRPr="008C30DB">
              <w:rPr>
                <w:rFonts w:hint="eastAsia"/>
              </w:rPr>
              <w:t>0.016</w:t>
            </w:r>
            <w:r w:rsidRPr="008C30DB">
              <w:rPr>
                <w:rFonts w:hint="eastAsia"/>
              </w:rPr>
              <w:t>落入</w:t>
            </w:r>
          </w:p>
        </w:tc>
        <w:tc>
          <w:tcPr>
            <w:tcW w:w="782" w:type="dxa"/>
            <w:vAlign w:val="center"/>
          </w:tcPr>
          <w:p w14:paraId="00A64275" w14:textId="26AF62F6" w:rsidR="002F3919" w:rsidRDefault="008C30DB" w:rsidP="00C874DB">
            <w:pPr>
              <w:pStyle w:val="ac"/>
              <w:rPr>
                <w:rFonts w:hint="eastAsia"/>
              </w:rPr>
            </w:pPr>
            <w:r w:rsidRPr="008C30DB">
              <w:rPr>
                <w:rFonts w:hint="eastAsia"/>
              </w:rPr>
              <w:t>0.015</w:t>
            </w:r>
            <w:r w:rsidRPr="008C30DB">
              <w:rPr>
                <w:rFonts w:hint="eastAsia"/>
              </w:rPr>
              <w:t>猛</w:t>
            </w:r>
          </w:p>
        </w:tc>
        <w:tc>
          <w:tcPr>
            <w:tcW w:w="780" w:type="dxa"/>
            <w:vAlign w:val="center"/>
          </w:tcPr>
          <w:p w14:paraId="7119D105" w14:textId="52E11804" w:rsidR="002F3919" w:rsidRDefault="008C30DB" w:rsidP="00C874DB">
            <w:pPr>
              <w:pStyle w:val="ac"/>
              <w:rPr>
                <w:rFonts w:hint="eastAsia"/>
              </w:rPr>
            </w:pPr>
            <w:r w:rsidRPr="008C30DB">
              <w:rPr>
                <w:rFonts w:hint="eastAsia"/>
              </w:rPr>
              <w:t>0.012</w:t>
            </w:r>
            <w:r w:rsidRPr="008C30DB">
              <w:rPr>
                <w:rFonts w:hint="eastAsia"/>
              </w:rPr>
              <w:t>发</w:t>
            </w:r>
          </w:p>
        </w:tc>
        <w:tc>
          <w:tcPr>
            <w:tcW w:w="780" w:type="dxa"/>
            <w:vAlign w:val="center"/>
          </w:tcPr>
          <w:p w14:paraId="40D59DDC" w14:textId="192A1AC8" w:rsidR="002F3919" w:rsidRDefault="007662BC" w:rsidP="00C874DB">
            <w:pPr>
              <w:pStyle w:val="ac"/>
              <w:rPr>
                <w:rFonts w:hint="eastAsia"/>
              </w:rPr>
            </w:pPr>
            <w:r w:rsidRPr="007662BC">
              <w:rPr>
                <w:rFonts w:hint="eastAsia"/>
              </w:rPr>
              <w:t>0.011</w:t>
            </w:r>
            <w:r w:rsidRPr="007662BC">
              <w:rPr>
                <w:rFonts w:hint="eastAsia"/>
              </w:rPr>
              <w:t>有意</w:t>
            </w:r>
          </w:p>
        </w:tc>
        <w:tc>
          <w:tcPr>
            <w:tcW w:w="780" w:type="dxa"/>
            <w:vAlign w:val="center"/>
          </w:tcPr>
          <w:p w14:paraId="04C73B6D" w14:textId="0CDF0A14" w:rsidR="002F3919" w:rsidRDefault="007662BC" w:rsidP="00C874DB">
            <w:pPr>
              <w:pStyle w:val="ac"/>
              <w:rPr>
                <w:rFonts w:hint="eastAsia"/>
              </w:rPr>
            </w:pPr>
            <w:r w:rsidRPr="007662BC">
              <w:rPr>
                <w:rFonts w:hint="eastAsia"/>
              </w:rPr>
              <w:t>0.011</w:t>
            </w:r>
            <w:r w:rsidRPr="007662BC">
              <w:rPr>
                <w:rFonts w:hint="eastAsia"/>
              </w:rPr>
              <w:t>那边</w:t>
            </w:r>
          </w:p>
        </w:tc>
        <w:tc>
          <w:tcPr>
            <w:tcW w:w="780" w:type="dxa"/>
            <w:vAlign w:val="center"/>
          </w:tcPr>
          <w:p w14:paraId="1DFCF8F3" w14:textId="000ECB98" w:rsidR="002F3919" w:rsidRDefault="007662BC" w:rsidP="00C874DB">
            <w:pPr>
              <w:pStyle w:val="ac"/>
              <w:rPr>
                <w:rFonts w:hint="eastAsia"/>
              </w:rPr>
            </w:pPr>
            <w:r w:rsidRPr="007662BC">
              <w:rPr>
                <w:rFonts w:hint="eastAsia"/>
              </w:rPr>
              <w:t>0.011</w:t>
            </w:r>
            <w:proofErr w:type="gramStart"/>
            <w:r w:rsidRPr="007662BC">
              <w:rPr>
                <w:rFonts w:hint="eastAsia"/>
              </w:rPr>
              <w:t>一</w:t>
            </w:r>
            <w:proofErr w:type="gramEnd"/>
            <w:r w:rsidRPr="007662BC">
              <w:rPr>
                <w:rFonts w:hint="eastAsia"/>
              </w:rPr>
              <w:t>层</w:t>
            </w:r>
          </w:p>
        </w:tc>
        <w:tc>
          <w:tcPr>
            <w:tcW w:w="780" w:type="dxa"/>
            <w:vAlign w:val="center"/>
          </w:tcPr>
          <w:p w14:paraId="205038E5" w14:textId="29FED82E" w:rsidR="002F3919" w:rsidRDefault="007662BC" w:rsidP="00C874DB">
            <w:pPr>
              <w:pStyle w:val="ac"/>
              <w:rPr>
                <w:rFonts w:hint="eastAsia"/>
              </w:rPr>
            </w:pPr>
            <w:r w:rsidRPr="007662BC">
              <w:rPr>
                <w:rFonts w:hint="eastAsia"/>
              </w:rPr>
              <w:t>0.010</w:t>
            </w:r>
            <w:r w:rsidRPr="007662BC">
              <w:rPr>
                <w:rFonts w:hint="eastAsia"/>
              </w:rPr>
              <w:t>一年</w:t>
            </w:r>
          </w:p>
        </w:tc>
        <w:tc>
          <w:tcPr>
            <w:tcW w:w="781" w:type="dxa"/>
            <w:vAlign w:val="center"/>
          </w:tcPr>
          <w:p w14:paraId="591ADBC7" w14:textId="24D55F1F" w:rsidR="002F3919" w:rsidRDefault="007662BC" w:rsidP="00C874DB">
            <w:pPr>
              <w:pStyle w:val="ac"/>
              <w:rPr>
                <w:rFonts w:hint="eastAsia"/>
              </w:rPr>
            </w:pPr>
            <w:r w:rsidRPr="007662BC">
              <w:rPr>
                <w:rFonts w:hint="eastAsia"/>
              </w:rPr>
              <w:t>0.009</w:t>
            </w:r>
            <w:r w:rsidRPr="007662BC">
              <w:rPr>
                <w:rFonts w:hint="eastAsia"/>
              </w:rPr>
              <w:t>臂</w:t>
            </w:r>
          </w:p>
        </w:tc>
      </w:tr>
      <w:tr w:rsidR="00666E3D" w14:paraId="67D0DA7B" w14:textId="77777777" w:rsidTr="00194115">
        <w:tc>
          <w:tcPr>
            <w:tcW w:w="426" w:type="dxa"/>
            <w:vAlign w:val="center"/>
          </w:tcPr>
          <w:p w14:paraId="021B0846" w14:textId="0524B34C" w:rsidR="002F3919" w:rsidRDefault="00924143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46" w:type="dxa"/>
            <w:vAlign w:val="center"/>
          </w:tcPr>
          <w:p w14:paraId="74F1EF94" w14:textId="5BD0FE0C" w:rsidR="002F3919" w:rsidRDefault="009D2DEF" w:rsidP="00C874DB">
            <w:pPr>
              <w:pStyle w:val="ac"/>
              <w:rPr>
                <w:rFonts w:hint="eastAsia"/>
              </w:rPr>
            </w:pPr>
            <w:r w:rsidRPr="009D2DEF">
              <w:rPr>
                <w:rFonts w:hint="eastAsia"/>
              </w:rPr>
              <w:t>0.025</w:t>
            </w:r>
            <w:r w:rsidRPr="009D2DEF">
              <w:rPr>
                <w:rFonts w:hint="eastAsia"/>
              </w:rPr>
              <w:t>得</w:t>
            </w:r>
          </w:p>
        </w:tc>
        <w:tc>
          <w:tcPr>
            <w:tcW w:w="780" w:type="dxa"/>
            <w:vAlign w:val="center"/>
          </w:tcPr>
          <w:p w14:paraId="6D48FBB5" w14:textId="04DB41D6" w:rsidR="002F3919" w:rsidRDefault="009D2DEF" w:rsidP="00C874DB">
            <w:pPr>
              <w:pStyle w:val="ac"/>
              <w:rPr>
                <w:rFonts w:hint="eastAsia"/>
              </w:rPr>
            </w:pPr>
            <w:r w:rsidRPr="009D2DEF">
              <w:rPr>
                <w:rFonts w:hint="eastAsia"/>
              </w:rPr>
              <w:t>0.025</w:t>
            </w:r>
            <w:r w:rsidRPr="009D2DEF">
              <w:rPr>
                <w:rFonts w:hint="eastAsia"/>
              </w:rPr>
              <w:t>左手</w:t>
            </w:r>
          </w:p>
        </w:tc>
        <w:tc>
          <w:tcPr>
            <w:tcW w:w="781" w:type="dxa"/>
            <w:vAlign w:val="center"/>
          </w:tcPr>
          <w:p w14:paraId="5F3AA9E6" w14:textId="4CA5DC6E" w:rsidR="002F3919" w:rsidRDefault="009D2DEF" w:rsidP="00C874DB">
            <w:pPr>
              <w:pStyle w:val="ac"/>
              <w:rPr>
                <w:rFonts w:hint="eastAsia"/>
              </w:rPr>
            </w:pPr>
            <w:r w:rsidRPr="009D2DEF">
              <w:rPr>
                <w:rFonts w:hint="eastAsia"/>
              </w:rPr>
              <w:t>0.020</w:t>
            </w:r>
            <w:r w:rsidRPr="009D2DEF">
              <w:rPr>
                <w:rFonts w:hint="eastAsia"/>
              </w:rPr>
              <w:t>长剑</w:t>
            </w:r>
          </w:p>
        </w:tc>
        <w:tc>
          <w:tcPr>
            <w:tcW w:w="782" w:type="dxa"/>
            <w:vAlign w:val="center"/>
          </w:tcPr>
          <w:p w14:paraId="2DC11FDF" w14:textId="16D1D33B" w:rsidR="002F3919" w:rsidRDefault="009D2DEF" w:rsidP="00C874DB">
            <w:pPr>
              <w:pStyle w:val="ac"/>
              <w:rPr>
                <w:rFonts w:hint="eastAsia"/>
              </w:rPr>
            </w:pPr>
            <w:r w:rsidRPr="009D2DEF">
              <w:rPr>
                <w:rFonts w:hint="eastAsia"/>
              </w:rPr>
              <w:t>0.018</w:t>
            </w:r>
            <w:proofErr w:type="gramStart"/>
            <w:r w:rsidRPr="009D2DEF">
              <w:rPr>
                <w:rFonts w:hint="eastAsia"/>
              </w:rPr>
              <w:t>一</w:t>
            </w:r>
            <w:proofErr w:type="gramEnd"/>
            <w:r w:rsidRPr="009D2DEF">
              <w:rPr>
                <w:rFonts w:hint="eastAsia"/>
              </w:rPr>
              <w:t>声</w:t>
            </w:r>
          </w:p>
        </w:tc>
        <w:tc>
          <w:tcPr>
            <w:tcW w:w="780" w:type="dxa"/>
            <w:vAlign w:val="center"/>
          </w:tcPr>
          <w:p w14:paraId="78738091" w14:textId="6793EBD4" w:rsidR="002F3919" w:rsidRDefault="009D2DEF" w:rsidP="00C874DB">
            <w:pPr>
              <w:pStyle w:val="ac"/>
              <w:rPr>
                <w:rFonts w:hint="eastAsia"/>
              </w:rPr>
            </w:pPr>
            <w:r w:rsidRPr="009D2DEF">
              <w:rPr>
                <w:rFonts w:hint="eastAsia"/>
              </w:rPr>
              <w:t>0.018</w:t>
            </w:r>
            <w:r w:rsidRPr="009D2DEF">
              <w:rPr>
                <w:rFonts w:hint="eastAsia"/>
              </w:rPr>
              <w:t>右手</w:t>
            </w:r>
          </w:p>
        </w:tc>
        <w:tc>
          <w:tcPr>
            <w:tcW w:w="780" w:type="dxa"/>
            <w:vAlign w:val="center"/>
          </w:tcPr>
          <w:p w14:paraId="73C05C47" w14:textId="7953AB61" w:rsidR="002F3919" w:rsidRDefault="009D2DEF" w:rsidP="00C874DB">
            <w:pPr>
              <w:pStyle w:val="ac"/>
              <w:rPr>
                <w:rFonts w:hint="eastAsia"/>
              </w:rPr>
            </w:pPr>
            <w:r w:rsidRPr="009D2DEF">
              <w:rPr>
                <w:rFonts w:hint="eastAsia"/>
              </w:rPr>
              <w:t>0.015</w:t>
            </w:r>
            <w:r w:rsidRPr="009D2DEF">
              <w:rPr>
                <w:rFonts w:hint="eastAsia"/>
              </w:rPr>
              <w:t>已</w:t>
            </w:r>
          </w:p>
        </w:tc>
        <w:tc>
          <w:tcPr>
            <w:tcW w:w="780" w:type="dxa"/>
            <w:vAlign w:val="center"/>
          </w:tcPr>
          <w:p w14:paraId="7C3AD18D" w14:textId="25AFDC75" w:rsidR="002F3919" w:rsidRDefault="00B87998" w:rsidP="00C874DB">
            <w:pPr>
              <w:pStyle w:val="ac"/>
              <w:rPr>
                <w:rFonts w:hint="eastAsia"/>
              </w:rPr>
            </w:pPr>
            <w:r w:rsidRPr="00B87998">
              <w:rPr>
                <w:rFonts w:hint="eastAsia"/>
              </w:rPr>
              <w:t>0.015</w:t>
            </w:r>
            <w:r w:rsidRPr="00B87998">
              <w:rPr>
                <w:rFonts w:hint="eastAsia"/>
              </w:rPr>
              <w:t>向</w:t>
            </w:r>
          </w:p>
        </w:tc>
        <w:tc>
          <w:tcPr>
            <w:tcW w:w="780" w:type="dxa"/>
            <w:vAlign w:val="center"/>
          </w:tcPr>
          <w:p w14:paraId="6BDEA909" w14:textId="054C98E2" w:rsidR="002F3919" w:rsidRDefault="00B87998" w:rsidP="00C874DB">
            <w:pPr>
              <w:pStyle w:val="ac"/>
              <w:rPr>
                <w:rFonts w:hint="eastAsia"/>
              </w:rPr>
            </w:pPr>
            <w:r w:rsidRPr="00B87998">
              <w:rPr>
                <w:rFonts w:hint="eastAsia"/>
              </w:rPr>
              <w:t>0.015</w:t>
            </w:r>
            <w:r w:rsidRPr="00B87998">
              <w:rPr>
                <w:rFonts w:hint="eastAsia"/>
              </w:rPr>
              <w:t>听</w:t>
            </w:r>
          </w:p>
        </w:tc>
        <w:tc>
          <w:tcPr>
            <w:tcW w:w="780" w:type="dxa"/>
            <w:vAlign w:val="center"/>
          </w:tcPr>
          <w:p w14:paraId="3ACA0939" w14:textId="7F9BFF34" w:rsidR="002F3919" w:rsidRDefault="00B87998" w:rsidP="00C874DB">
            <w:pPr>
              <w:pStyle w:val="ac"/>
              <w:rPr>
                <w:rFonts w:hint="eastAsia"/>
              </w:rPr>
            </w:pPr>
            <w:r w:rsidRPr="00B87998">
              <w:rPr>
                <w:rFonts w:hint="eastAsia"/>
              </w:rPr>
              <w:t>0.011</w:t>
            </w:r>
            <w:r w:rsidRPr="00B87998">
              <w:rPr>
                <w:rFonts w:hint="eastAsia"/>
              </w:rPr>
              <w:t>之声</w:t>
            </w:r>
          </w:p>
        </w:tc>
        <w:tc>
          <w:tcPr>
            <w:tcW w:w="781" w:type="dxa"/>
            <w:vAlign w:val="center"/>
          </w:tcPr>
          <w:p w14:paraId="275E4D86" w14:textId="26C8F1AB" w:rsidR="002F3919" w:rsidRDefault="00B87998" w:rsidP="00C874DB">
            <w:pPr>
              <w:pStyle w:val="ac"/>
              <w:rPr>
                <w:rFonts w:hint="eastAsia"/>
              </w:rPr>
            </w:pPr>
            <w:r w:rsidRPr="00B87998">
              <w:rPr>
                <w:rFonts w:hint="eastAsia"/>
              </w:rPr>
              <w:t>0.010</w:t>
            </w:r>
            <w:r w:rsidRPr="00B87998">
              <w:rPr>
                <w:rFonts w:hint="eastAsia"/>
              </w:rPr>
              <w:t>只</w:t>
            </w:r>
          </w:p>
        </w:tc>
      </w:tr>
      <w:tr w:rsidR="00666E3D" w14:paraId="28F6A519" w14:textId="77777777" w:rsidTr="00194115">
        <w:tc>
          <w:tcPr>
            <w:tcW w:w="426" w:type="dxa"/>
            <w:vAlign w:val="center"/>
          </w:tcPr>
          <w:p w14:paraId="525A817D" w14:textId="3731ACA5" w:rsidR="002F3919" w:rsidRDefault="00924143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46" w:type="dxa"/>
            <w:vAlign w:val="center"/>
          </w:tcPr>
          <w:p w14:paraId="62E225EA" w14:textId="4AD0FD2B" w:rsidR="002F3919" w:rsidRDefault="00B87998" w:rsidP="00C874DB">
            <w:pPr>
              <w:pStyle w:val="ac"/>
              <w:rPr>
                <w:rFonts w:hint="eastAsia"/>
              </w:rPr>
            </w:pPr>
            <w:r w:rsidRPr="00B87998">
              <w:rPr>
                <w:rFonts w:hint="eastAsia"/>
              </w:rPr>
              <w:t>0.060</w:t>
            </w:r>
            <w:r w:rsidRPr="00B87998">
              <w:rPr>
                <w:rFonts w:hint="eastAsia"/>
              </w:rPr>
              <w:t>师哥</w:t>
            </w:r>
          </w:p>
        </w:tc>
        <w:tc>
          <w:tcPr>
            <w:tcW w:w="780" w:type="dxa"/>
            <w:vAlign w:val="center"/>
          </w:tcPr>
          <w:p w14:paraId="4FB23D27" w14:textId="1AAF3E34" w:rsidR="002F3919" w:rsidRDefault="007860B7" w:rsidP="00C874DB">
            <w:pPr>
              <w:pStyle w:val="ac"/>
              <w:rPr>
                <w:rFonts w:hint="eastAsia"/>
              </w:rPr>
            </w:pPr>
            <w:r w:rsidRPr="007860B7">
              <w:rPr>
                <w:rFonts w:hint="eastAsia"/>
              </w:rPr>
              <w:t>0.043</w:t>
            </w:r>
            <w:r w:rsidRPr="007860B7">
              <w:rPr>
                <w:rFonts w:hint="eastAsia"/>
              </w:rPr>
              <w:t>武林</w:t>
            </w:r>
          </w:p>
        </w:tc>
        <w:tc>
          <w:tcPr>
            <w:tcW w:w="781" w:type="dxa"/>
            <w:vAlign w:val="center"/>
          </w:tcPr>
          <w:p w14:paraId="66F64E19" w14:textId="16C8CBD8" w:rsidR="002F3919" w:rsidRDefault="007860B7" w:rsidP="00C874DB">
            <w:pPr>
              <w:pStyle w:val="ac"/>
              <w:rPr>
                <w:rFonts w:hint="eastAsia"/>
              </w:rPr>
            </w:pPr>
            <w:r w:rsidRPr="007860B7">
              <w:rPr>
                <w:rFonts w:hint="eastAsia"/>
              </w:rPr>
              <w:t>0.039</w:t>
            </w:r>
            <w:r w:rsidRPr="007860B7">
              <w:rPr>
                <w:rFonts w:hint="eastAsia"/>
              </w:rPr>
              <w:t>张</w:t>
            </w:r>
          </w:p>
        </w:tc>
        <w:tc>
          <w:tcPr>
            <w:tcW w:w="782" w:type="dxa"/>
            <w:vAlign w:val="center"/>
          </w:tcPr>
          <w:p w14:paraId="4D74E3B5" w14:textId="4262FCAA" w:rsidR="002F3919" w:rsidRDefault="007860B7" w:rsidP="00C874DB">
            <w:pPr>
              <w:pStyle w:val="ac"/>
              <w:rPr>
                <w:rFonts w:hint="eastAsia"/>
              </w:rPr>
            </w:pPr>
            <w:r w:rsidRPr="007860B7">
              <w:rPr>
                <w:rFonts w:hint="eastAsia"/>
              </w:rPr>
              <w:t>0.026</w:t>
            </w:r>
            <w:r w:rsidRPr="007860B7">
              <w:rPr>
                <w:rFonts w:hint="eastAsia"/>
              </w:rPr>
              <w:t>怎能</w:t>
            </w:r>
          </w:p>
        </w:tc>
        <w:tc>
          <w:tcPr>
            <w:tcW w:w="780" w:type="dxa"/>
            <w:vAlign w:val="center"/>
          </w:tcPr>
          <w:p w14:paraId="63636D37" w14:textId="5DB5FE51" w:rsidR="002F3919" w:rsidRDefault="007860B7" w:rsidP="00C874DB">
            <w:pPr>
              <w:pStyle w:val="ac"/>
              <w:rPr>
                <w:rFonts w:hint="eastAsia"/>
              </w:rPr>
            </w:pPr>
            <w:r w:rsidRPr="007860B7">
              <w:rPr>
                <w:rFonts w:hint="eastAsia"/>
              </w:rPr>
              <w:t>0.019</w:t>
            </w:r>
            <w:r w:rsidRPr="007860B7">
              <w:rPr>
                <w:rFonts w:hint="eastAsia"/>
              </w:rPr>
              <w:t>纷纷</w:t>
            </w:r>
          </w:p>
        </w:tc>
        <w:tc>
          <w:tcPr>
            <w:tcW w:w="780" w:type="dxa"/>
            <w:vAlign w:val="center"/>
          </w:tcPr>
          <w:p w14:paraId="56C939F6" w14:textId="1CDB2597" w:rsidR="002F3919" w:rsidRDefault="007860B7" w:rsidP="00C874DB">
            <w:pPr>
              <w:pStyle w:val="ac"/>
              <w:rPr>
                <w:rFonts w:hint="eastAsia"/>
              </w:rPr>
            </w:pPr>
            <w:r w:rsidRPr="007860B7">
              <w:rPr>
                <w:rFonts w:hint="eastAsia"/>
              </w:rPr>
              <w:t>0.019</w:t>
            </w:r>
            <w:r w:rsidRPr="007860B7">
              <w:rPr>
                <w:rFonts w:hint="eastAsia"/>
              </w:rPr>
              <w:t>而已</w:t>
            </w:r>
          </w:p>
        </w:tc>
        <w:tc>
          <w:tcPr>
            <w:tcW w:w="780" w:type="dxa"/>
            <w:vAlign w:val="center"/>
          </w:tcPr>
          <w:p w14:paraId="17557F72" w14:textId="45F59AF4" w:rsidR="002F3919" w:rsidRDefault="007860B7" w:rsidP="00C874DB">
            <w:pPr>
              <w:pStyle w:val="ac"/>
              <w:rPr>
                <w:rFonts w:hint="eastAsia"/>
              </w:rPr>
            </w:pPr>
            <w:r w:rsidRPr="007860B7">
              <w:rPr>
                <w:rFonts w:hint="eastAsia"/>
              </w:rPr>
              <w:t>0.016</w:t>
            </w:r>
            <w:r w:rsidRPr="007860B7">
              <w:rPr>
                <w:rFonts w:hint="eastAsia"/>
              </w:rPr>
              <w:t>西域</w:t>
            </w:r>
          </w:p>
        </w:tc>
        <w:tc>
          <w:tcPr>
            <w:tcW w:w="780" w:type="dxa"/>
            <w:vAlign w:val="center"/>
          </w:tcPr>
          <w:p w14:paraId="14FB8B54" w14:textId="75F827A4" w:rsidR="002F3919" w:rsidRDefault="001E6EDA" w:rsidP="00C874DB">
            <w:pPr>
              <w:pStyle w:val="ac"/>
              <w:rPr>
                <w:rFonts w:hint="eastAsia"/>
              </w:rPr>
            </w:pPr>
            <w:r w:rsidRPr="001E6EDA">
              <w:rPr>
                <w:rFonts w:hint="eastAsia"/>
              </w:rPr>
              <w:t>0.014</w:t>
            </w:r>
            <w:r w:rsidRPr="001E6EDA">
              <w:rPr>
                <w:rFonts w:hint="eastAsia"/>
              </w:rPr>
              <w:t>劈</w:t>
            </w:r>
          </w:p>
        </w:tc>
        <w:tc>
          <w:tcPr>
            <w:tcW w:w="780" w:type="dxa"/>
            <w:vAlign w:val="center"/>
          </w:tcPr>
          <w:p w14:paraId="1A8810BB" w14:textId="774AE729" w:rsidR="002F3919" w:rsidRDefault="001E6EDA" w:rsidP="00C874DB">
            <w:pPr>
              <w:pStyle w:val="ac"/>
              <w:rPr>
                <w:rFonts w:hint="eastAsia"/>
              </w:rPr>
            </w:pPr>
            <w:r w:rsidRPr="001E6EDA">
              <w:rPr>
                <w:rFonts w:hint="eastAsia"/>
              </w:rPr>
              <w:t>0.012</w:t>
            </w:r>
            <w:r w:rsidRPr="001E6EDA">
              <w:rPr>
                <w:rFonts w:hint="eastAsia"/>
              </w:rPr>
              <w:t>四下</w:t>
            </w:r>
          </w:p>
        </w:tc>
        <w:tc>
          <w:tcPr>
            <w:tcW w:w="781" w:type="dxa"/>
            <w:vAlign w:val="center"/>
          </w:tcPr>
          <w:p w14:paraId="3D3EB01A" w14:textId="184D7BDD" w:rsidR="002F3919" w:rsidRDefault="001E6EDA" w:rsidP="00C874DB">
            <w:pPr>
              <w:pStyle w:val="ac"/>
              <w:rPr>
                <w:rFonts w:hint="eastAsia"/>
              </w:rPr>
            </w:pPr>
            <w:r w:rsidRPr="001E6EDA">
              <w:rPr>
                <w:rFonts w:hint="eastAsia"/>
              </w:rPr>
              <w:t>0.011</w:t>
            </w:r>
            <w:r w:rsidRPr="001E6EDA">
              <w:rPr>
                <w:rFonts w:hint="eastAsia"/>
              </w:rPr>
              <w:t>通红</w:t>
            </w:r>
          </w:p>
        </w:tc>
      </w:tr>
      <w:tr w:rsidR="00666E3D" w14:paraId="75699264" w14:textId="77777777" w:rsidTr="00194115">
        <w:tc>
          <w:tcPr>
            <w:tcW w:w="426" w:type="dxa"/>
            <w:vAlign w:val="center"/>
          </w:tcPr>
          <w:p w14:paraId="192866C8" w14:textId="60DBC61F" w:rsidR="002F3919" w:rsidRDefault="00924143" w:rsidP="00C62BCA">
            <w:pPr>
              <w:spacing w:beforeLines="0"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46" w:type="dxa"/>
            <w:vAlign w:val="center"/>
          </w:tcPr>
          <w:p w14:paraId="00901474" w14:textId="0B54C590" w:rsidR="002F3919" w:rsidRDefault="001C50D6" w:rsidP="00C874DB">
            <w:pPr>
              <w:pStyle w:val="ac"/>
              <w:rPr>
                <w:rFonts w:hint="eastAsia"/>
              </w:rPr>
            </w:pPr>
            <w:r w:rsidRPr="001C50D6">
              <w:rPr>
                <w:rFonts w:hint="eastAsia"/>
              </w:rPr>
              <w:t>0.029</w:t>
            </w:r>
            <w:r w:rsidRPr="001C50D6">
              <w:rPr>
                <w:rFonts w:hint="eastAsia"/>
              </w:rPr>
              <w:t>尽数</w:t>
            </w:r>
          </w:p>
        </w:tc>
        <w:tc>
          <w:tcPr>
            <w:tcW w:w="780" w:type="dxa"/>
            <w:vAlign w:val="center"/>
          </w:tcPr>
          <w:p w14:paraId="28C04C50" w14:textId="00D2A9F5" w:rsidR="002F3919" w:rsidRDefault="001C50D6" w:rsidP="00C874DB">
            <w:pPr>
              <w:pStyle w:val="ac"/>
              <w:rPr>
                <w:rFonts w:hint="eastAsia"/>
              </w:rPr>
            </w:pPr>
            <w:r w:rsidRPr="001C50D6">
              <w:rPr>
                <w:rFonts w:hint="eastAsia"/>
              </w:rPr>
              <w:t>0.026</w:t>
            </w:r>
            <w:r w:rsidRPr="001C50D6">
              <w:rPr>
                <w:rFonts w:hint="eastAsia"/>
              </w:rPr>
              <w:t>也好</w:t>
            </w:r>
          </w:p>
        </w:tc>
        <w:tc>
          <w:tcPr>
            <w:tcW w:w="781" w:type="dxa"/>
            <w:vAlign w:val="center"/>
          </w:tcPr>
          <w:p w14:paraId="4D297400" w14:textId="16E31D60" w:rsidR="002F3919" w:rsidRDefault="001C50D6" w:rsidP="00C874DB">
            <w:pPr>
              <w:pStyle w:val="ac"/>
              <w:rPr>
                <w:rFonts w:hint="eastAsia"/>
              </w:rPr>
            </w:pPr>
            <w:r w:rsidRPr="001C50D6">
              <w:rPr>
                <w:rFonts w:hint="eastAsia"/>
              </w:rPr>
              <w:t>0.018</w:t>
            </w:r>
            <w:r w:rsidRPr="001C50D6">
              <w:rPr>
                <w:rFonts w:hint="eastAsia"/>
              </w:rPr>
              <w:t>老子</w:t>
            </w:r>
          </w:p>
        </w:tc>
        <w:tc>
          <w:tcPr>
            <w:tcW w:w="782" w:type="dxa"/>
            <w:vAlign w:val="center"/>
          </w:tcPr>
          <w:p w14:paraId="140729BA" w14:textId="4116DF9F" w:rsidR="002F3919" w:rsidRDefault="001C50D6" w:rsidP="00C874DB">
            <w:pPr>
              <w:pStyle w:val="ac"/>
              <w:rPr>
                <w:rFonts w:hint="eastAsia"/>
              </w:rPr>
            </w:pPr>
            <w:r w:rsidRPr="001C50D6">
              <w:rPr>
                <w:rFonts w:hint="eastAsia"/>
              </w:rPr>
              <w:t>0.017</w:t>
            </w:r>
            <w:r w:rsidRPr="001C50D6">
              <w:rPr>
                <w:rFonts w:hint="eastAsia"/>
              </w:rPr>
              <w:t>断</w:t>
            </w:r>
          </w:p>
        </w:tc>
        <w:tc>
          <w:tcPr>
            <w:tcW w:w="780" w:type="dxa"/>
            <w:vAlign w:val="center"/>
          </w:tcPr>
          <w:p w14:paraId="1B3416FF" w14:textId="47F4E322" w:rsidR="002F3919" w:rsidRDefault="001C50D6" w:rsidP="00C874DB">
            <w:pPr>
              <w:pStyle w:val="ac"/>
              <w:rPr>
                <w:rFonts w:hint="eastAsia"/>
              </w:rPr>
            </w:pPr>
            <w:r w:rsidRPr="001C50D6">
              <w:rPr>
                <w:rFonts w:hint="eastAsia"/>
              </w:rPr>
              <w:t>0.016</w:t>
            </w:r>
            <w:r w:rsidRPr="001C50D6">
              <w:rPr>
                <w:rFonts w:hint="eastAsia"/>
              </w:rPr>
              <w:t>抵挡</w:t>
            </w:r>
          </w:p>
        </w:tc>
        <w:tc>
          <w:tcPr>
            <w:tcW w:w="780" w:type="dxa"/>
            <w:vAlign w:val="center"/>
          </w:tcPr>
          <w:p w14:paraId="46A5E43D" w14:textId="424B4F82" w:rsidR="002F3919" w:rsidRDefault="001C50D6" w:rsidP="00C874DB">
            <w:pPr>
              <w:pStyle w:val="ac"/>
              <w:rPr>
                <w:rFonts w:hint="eastAsia"/>
              </w:rPr>
            </w:pPr>
            <w:r w:rsidRPr="001C50D6">
              <w:rPr>
                <w:rFonts w:hint="eastAsia"/>
              </w:rPr>
              <w:t>0.015</w:t>
            </w:r>
            <w:r w:rsidRPr="001C50D6">
              <w:rPr>
                <w:rFonts w:hint="eastAsia"/>
              </w:rPr>
              <w:t>足</w:t>
            </w:r>
          </w:p>
        </w:tc>
        <w:tc>
          <w:tcPr>
            <w:tcW w:w="780" w:type="dxa"/>
            <w:vAlign w:val="center"/>
          </w:tcPr>
          <w:p w14:paraId="458B4211" w14:textId="59000FEF" w:rsidR="002F3919" w:rsidRDefault="00F036D5" w:rsidP="00C874DB">
            <w:pPr>
              <w:pStyle w:val="ac"/>
              <w:rPr>
                <w:rFonts w:hint="eastAsia"/>
              </w:rPr>
            </w:pPr>
            <w:r w:rsidRPr="00F036D5">
              <w:rPr>
                <w:rFonts w:hint="eastAsia"/>
              </w:rPr>
              <w:t>0.014</w:t>
            </w:r>
            <w:r w:rsidRPr="00F036D5">
              <w:rPr>
                <w:rFonts w:hint="eastAsia"/>
              </w:rPr>
              <w:t>剩下</w:t>
            </w:r>
          </w:p>
        </w:tc>
        <w:tc>
          <w:tcPr>
            <w:tcW w:w="780" w:type="dxa"/>
            <w:vAlign w:val="center"/>
          </w:tcPr>
          <w:p w14:paraId="5F3C5DBF" w14:textId="544B3C1E" w:rsidR="002F3919" w:rsidRDefault="00F036D5" w:rsidP="00C874DB">
            <w:pPr>
              <w:pStyle w:val="ac"/>
              <w:rPr>
                <w:rFonts w:hint="eastAsia"/>
              </w:rPr>
            </w:pPr>
            <w:r w:rsidRPr="00F036D5">
              <w:rPr>
                <w:rFonts w:hint="eastAsia"/>
              </w:rPr>
              <w:t>0.012</w:t>
            </w:r>
            <w:r w:rsidRPr="00F036D5">
              <w:rPr>
                <w:rFonts w:hint="eastAsia"/>
              </w:rPr>
              <w:t>呸</w:t>
            </w:r>
          </w:p>
        </w:tc>
        <w:tc>
          <w:tcPr>
            <w:tcW w:w="780" w:type="dxa"/>
            <w:vAlign w:val="center"/>
          </w:tcPr>
          <w:p w14:paraId="5DCB1E7A" w14:textId="00B945C9" w:rsidR="002F3919" w:rsidRDefault="00F036D5" w:rsidP="00C874DB">
            <w:pPr>
              <w:pStyle w:val="ac"/>
              <w:rPr>
                <w:rFonts w:hint="eastAsia"/>
              </w:rPr>
            </w:pPr>
            <w:r w:rsidRPr="00F036D5">
              <w:rPr>
                <w:rFonts w:hint="eastAsia"/>
              </w:rPr>
              <w:t>0.012</w:t>
            </w:r>
            <w:r w:rsidRPr="00F036D5">
              <w:rPr>
                <w:rFonts w:hint="eastAsia"/>
              </w:rPr>
              <w:t>是从</w:t>
            </w:r>
          </w:p>
        </w:tc>
        <w:tc>
          <w:tcPr>
            <w:tcW w:w="781" w:type="dxa"/>
            <w:vAlign w:val="center"/>
          </w:tcPr>
          <w:p w14:paraId="14F4262F" w14:textId="2A2E0635" w:rsidR="002F3919" w:rsidRDefault="00F036D5" w:rsidP="00C874DB">
            <w:pPr>
              <w:pStyle w:val="ac"/>
              <w:rPr>
                <w:rFonts w:hint="eastAsia"/>
              </w:rPr>
            </w:pPr>
            <w:r w:rsidRPr="00F036D5">
              <w:rPr>
                <w:rFonts w:hint="eastAsia"/>
              </w:rPr>
              <w:t>0.012</w:t>
            </w:r>
            <w:proofErr w:type="gramStart"/>
            <w:r w:rsidRPr="00F036D5">
              <w:rPr>
                <w:rFonts w:hint="eastAsia"/>
              </w:rPr>
              <w:t>一</w:t>
            </w:r>
            <w:proofErr w:type="gramEnd"/>
            <w:r w:rsidRPr="00F036D5">
              <w:rPr>
                <w:rFonts w:hint="eastAsia"/>
              </w:rPr>
              <w:t>副</w:t>
            </w:r>
          </w:p>
        </w:tc>
      </w:tr>
    </w:tbl>
    <w:p w14:paraId="46D61A8F" w14:textId="304F37EC" w:rsidR="00473C2B" w:rsidRDefault="002D4C15" w:rsidP="002D4C15">
      <w:pPr>
        <w:pStyle w:val="2"/>
        <w:spacing w:before="156"/>
      </w:pPr>
      <w:r>
        <w:rPr>
          <w:rFonts w:hint="eastAsia"/>
        </w:rPr>
        <w:t>测试结果</w:t>
      </w:r>
    </w:p>
    <w:p w14:paraId="1605A9EE" w14:textId="54A55586" w:rsidR="002D4C15" w:rsidRDefault="00B83D22" w:rsidP="004E5158">
      <w:pPr>
        <w:spacing w:before="156"/>
        <w:ind w:firstLine="420"/>
      </w:pPr>
      <w:r>
        <w:rPr>
          <w:rFonts w:hint="eastAsia"/>
        </w:rPr>
        <w:t>认为选取几本小说内的一些段落</w:t>
      </w:r>
      <w:r w:rsidR="0039644D">
        <w:rPr>
          <w:rFonts w:hint="eastAsia"/>
        </w:rPr>
        <w:t>，将其文本进行预处理后作为</w:t>
      </w:r>
      <w:r w:rsidR="00C84D78">
        <w:rPr>
          <w:rFonts w:hint="eastAsia"/>
        </w:rPr>
        <w:t>测试集，测试</w:t>
      </w:r>
      <w:r w:rsidR="00C84D78">
        <w:rPr>
          <w:rFonts w:hint="eastAsia"/>
        </w:rPr>
        <w:t>L</w:t>
      </w:r>
      <w:r w:rsidR="00C84D78">
        <w:t>DA</w:t>
      </w:r>
      <w:r w:rsidR="00C84D78">
        <w:rPr>
          <w:rFonts w:hint="eastAsia"/>
        </w:rPr>
        <w:t>模型对于文本的分类效果。</w:t>
      </w:r>
      <w:r w:rsidR="00F2630D">
        <w:rPr>
          <w:rFonts w:hint="eastAsia"/>
        </w:rPr>
        <w:t>得到不同测试段落的主题分布。</w:t>
      </w:r>
    </w:p>
    <w:p w14:paraId="70317FAB" w14:textId="2245F35C" w:rsidR="006F6E73" w:rsidRDefault="006F6E73" w:rsidP="002D4C15">
      <w:pPr>
        <w:spacing w:before="156"/>
      </w:pPr>
      <w:r>
        <w:rPr>
          <w:rFonts w:hint="eastAsia"/>
        </w:rPr>
        <w:t>这里随机选取几段，</w:t>
      </w:r>
      <w:r w:rsidR="00A92219">
        <w:rPr>
          <w:rFonts w:hint="eastAsia"/>
        </w:rPr>
        <w:t>将其分词后改成一行，结果如下：</w:t>
      </w:r>
      <w:r w:rsidR="008B5BDF">
        <w:rPr>
          <w:rFonts w:hint="eastAsia"/>
        </w:rPr>
        <w:t>（</w:t>
      </w:r>
      <w:r w:rsidR="00A22435">
        <w:rPr>
          <w:rFonts w:hint="eastAsia"/>
        </w:rPr>
        <w:t>这里仅</w:t>
      </w:r>
      <w:r w:rsidR="00077449">
        <w:rPr>
          <w:rFonts w:hint="eastAsia"/>
        </w:rPr>
        <w:t>展示了一段中的部分片段</w:t>
      </w:r>
      <w:r w:rsidR="008B5BDF">
        <w:rPr>
          <w:rFonts w:hint="eastAsia"/>
        </w:rPr>
        <w:t>）</w:t>
      </w:r>
    </w:p>
    <w:p w14:paraId="35E1763B" w14:textId="2938C180" w:rsidR="00C84D78" w:rsidRDefault="00026BA3" w:rsidP="00487237">
      <w:pPr>
        <w:spacing w:before="156" w:line="240" w:lineRule="auto"/>
      </w:pPr>
      <w:r>
        <w:rPr>
          <w:noProof/>
        </w:rPr>
        <w:drawing>
          <wp:inline distT="0" distB="0" distL="0" distR="0" wp14:anchorId="01641A8E" wp14:editId="785B5EE6">
            <wp:extent cx="3497883" cy="190517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97DB" w14:textId="0A7F2586" w:rsidR="00026BA3" w:rsidRDefault="00624FA7" w:rsidP="00487237">
      <w:pPr>
        <w:spacing w:before="156" w:line="240" w:lineRule="auto"/>
      </w:pPr>
      <w:r>
        <w:rPr>
          <w:noProof/>
        </w:rPr>
        <w:drawing>
          <wp:inline distT="0" distB="0" distL="0" distR="0" wp14:anchorId="4ACF351C" wp14:editId="0A354C31">
            <wp:extent cx="3017782" cy="175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2A01" w14:textId="0A034BBC" w:rsidR="006F6E73" w:rsidRDefault="006F6E73" w:rsidP="00487237">
      <w:pPr>
        <w:spacing w:before="156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3B7D2C86" wp14:editId="4C21DBDF">
            <wp:extent cx="3154953" cy="160034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5327" w14:textId="77777777" w:rsidR="00706F1B" w:rsidRDefault="00706F1B" w:rsidP="00487237">
      <w:pPr>
        <w:spacing w:before="156" w:line="240" w:lineRule="auto"/>
      </w:pPr>
    </w:p>
    <w:p w14:paraId="74B1454D" w14:textId="78E7255F" w:rsidR="00706F1B" w:rsidRDefault="000C2ED4" w:rsidP="00487237">
      <w:pPr>
        <w:spacing w:before="156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56919390" wp14:editId="5D1A3190">
            <wp:extent cx="5274310" cy="2637155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3C51" w14:textId="67D33DD8" w:rsidR="00D274AC" w:rsidRDefault="00084714" w:rsidP="004E5158">
      <w:pPr>
        <w:spacing w:before="156" w:line="240" w:lineRule="auto"/>
        <w:ind w:firstLine="420"/>
        <w:rPr>
          <w:rFonts w:hint="eastAsia"/>
        </w:rPr>
      </w:pPr>
      <w:r>
        <w:rPr>
          <w:rFonts w:hint="eastAsia"/>
        </w:rPr>
        <w:t>本次</w:t>
      </w:r>
      <w:proofErr w:type="gramStart"/>
      <w:r>
        <w:rPr>
          <w:rFonts w:hint="eastAsia"/>
        </w:rPr>
        <w:t>实验共</w:t>
      </w:r>
      <w:proofErr w:type="gramEnd"/>
      <w:r>
        <w:rPr>
          <w:rFonts w:hint="eastAsia"/>
        </w:rPr>
        <w:t>选取了</w:t>
      </w:r>
      <w:r w:rsidR="005878B5">
        <w:rPr>
          <w:rFonts w:hint="eastAsia"/>
        </w:rPr>
        <w:t>317</w:t>
      </w:r>
      <w:r w:rsidR="005878B5">
        <w:rPr>
          <w:rFonts w:hint="eastAsia"/>
        </w:rPr>
        <w:t>个段落进行测试</w:t>
      </w:r>
      <w:r w:rsidR="00BD21EC">
        <w:rPr>
          <w:rFonts w:hint="eastAsia"/>
        </w:rPr>
        <w:t>，</w:t>
      </w:r>
      <w:r w:rsidR="002B5FF3">
        <w:rPr>
          <w:rFonts w:hint="eastAsia"/>
        </w:rPr>
        <w:t>测试结果如上图所示</w:t>
      </w:r>
      <w:r w:rsidR="0060518B">
        <w:rPr>
          <w:rFonts w:hint="eastAsia"/>
        </w:rPr>
        <w:t>：</w:t>
      </w:r>
      <w:r w:rsidR="00F17951">
        <w:rPr>
          <w:rFonts w:hint="eastAsia"/>
        </w:rPr>
        <w:t>（</w:t>
      </w:r>
      <w:r w:rsidR="0060518B">
        <w:rPr>
          <w:rFonts w:hint="eastAsia"/>
        </w:rPr>
        <w:t>这里选取最后</w:t>
      </w:r>
      <w:r w:rsidR="0060518B">
        <w:rPr>
          <w:rFonts w:hint="eastAsia"/>
        </w:rPr>
        <w:t>5</w:t>
      </w:r>
      <w:r w:rsidR="0060518B">
        <w:rPr>
          <w:rFonts w:hint="eastAsia"/>
        </w:rPr>
        <w:t>个进行分析</w:t>
      </w:r>
      <w:r w:rsidR="00F17951">
        <w:rPr>
          <w:rFonts w:hint="eastAsia"/>
        </w:rPr>
        <w:t>）</w:t>
      </w:r>
      <w:r w:rsidR="0060518B">
        <w:rPr>
          <w:rFonts w:hint="eastAsia"/>
        </w:rPr>
        <w:t>。</w:t>
      </w:r>
    </w:p>
    <w:p w14:paraId="2EA84F21" w14:textId="0CF2899D" w:rsidR="00F17951" w:rsidRDefault="00BB6890" w:rsidP="004E5158">
      <w:pPr>
        <w:spacing w:before="156" w:line="240" w:lineRule="auto"/>
        <w:ind w:firstLine="420"/>
        <w:rPr>
          <w:rFonts w:hint="eastAsia"/>
        </w:rPr>
      </w:pPr>
      <w:r>
        <w:rPr>
          <w:rFonts w:hint="eastAsia"/>
        </w:rPr>
        <w:t>为了直观表示</w:t>
      </w:r>
      <w:r w:rsidR="00CD476E">
        <w:rPr>
          <w:rFonts w:hint="eastAsia"/>
        </w:rPr>
        <w:t>，将以上</w:t>
      </w:r>
      <w:r w:rsidR="007B5509">
        <w:rPr>
          <w:rFonts w:hint="eastAsia"/>
        </w:rPr>
        <w:t>主题分布的预测结果数据导入</w:t>
      </w:r>
      <w:r w:rsidR="007B5509">
        <w:rPr>
          <w:rFonts w:hint="eastAsia"/>
        </w:rPr>
        <w:t>M</w:t>
      </w:r>
      <w:r w:rsidR="007B5509">
        <w:t>ATLAB</w:t>
      </w:r>
      <w:r w:rsidR="007B5509">
        <w:rPr>
          <w:rFonts w:hint="eastAsia"/>
        </w:rPr>
        <w:t>进行绘图分析。</w:t>
      </w:r>
    </w:p>
    <w:p w14:paraId="63E0E9F9" w14:textId="77777777" w:rsidR="00B0577E" w:rsidRDefault="00B0577E" w:rsidP="00487237">
      <w:pPr>
        <w:spacing w:before="156" w:line="240" w:lineRule="auto"/>
        <w:rPr>
          <w:rFonts w:hint="eastAsia"/>
        </w:rPr>
      </w:pPr>
    </w:p>
    <w:p w14:paraId="50F56272" w14:textId="77777777" w:rsidR="00B0577E" w:rsidRDefault="00B0577E" w:rsidP="00487237">
      <w:pPr>
        <w:spacing w:before="156" w:line="240" w:lineRule="auto"/>
      </w:pPr>
      <w:r>
        <w:rPr>
          <w:noProof/>
        </w:rPr>
        <w:drawing>
          <wp:inline distT="0" distB="0" distL="0" distR="0" wp14:anchorId="4B1437B3" wp14:editId="6E2397E0">
            <wp:extent cx="2602800" cy="19476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DA541" wp14:editId="6686508D">
            <wp:extent cx="2602800" cy="19476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67F1" w14:textId="77777777" w:rsidR="00B0577E" w:rsidRDefault="00B0577E" w:rsidP="00487237">
      <w:pPr>
        <w:spacing w:before="156" w:line="240" w:lineRule="auto"/>
        <w:rPr>
          <w:rFonts w:hint="eastAsia"/>
        </w:rPr>
      </w:pPr>
    </w:p>
    <w:p w14:paraId="1CB9D2CB" w14:textId="77777777" w:rsidR="00B0577E" w:rsidRDefault="00B0577E" w:rsidP="00487237">
      <w:pPr>
        <w:spacing w:before="156" w:line="240" w:lineRule="auto"/>
      </w:pPr>
      <w:r>
        <w:rPr>
          <w:noProof/>
        </w:rPr>
        <w:drawing>
          <wp:inline distT="0" distB="0" distL="0" distR="0" wp14:anchorId="363203F9" wp14:editId="49CD2BE1">
            <wp:extent cx="2602800" cy="19476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D9F19" wp14:editId="5F193DD7">
            <wp:extent cx="2602800" cy="19476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106DB9" wp14:editId="6666388B">
            <wp:extent cx="2602800" cy="194760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DCED0" wp14:editId="7A942BB9">
            <wp:extent cx="2602800" cy="194760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A8CE" w14:textId="77777777" w:rsidR="00B0577E" w:rsidRDefault="00B0577E" w:rsidP="00487237">
      <w:pPr>
        <w:spacing w:before="156" w:line="240" w:lineRule="auto"/>
        <w:rPr>
          <w:rFonts w:hint="eastAsia"/>
        </w:rPr>
      </w:pPr>
    </w:p>
    <w:p w14:paraId="603A583D" w14:textId="77777777" w:rsidR="00B0577E" w:rsidRDefault="00B0577E" w:rsidP="00487237">
      <w:pPr>
        <w:spacing w:before="156" w:line="240" w:lineRule="auto"/>
      </w:pPr>
      <w:r>
        <w:rPr>
          <w:noProof/>
        </w:rPr>
        <w:drawing>
          <wp:inline distT="0" distB="0" distL="0" distR="0" wp14:anchorId="19D5B853" wp14:editId="215E4262">
            <wp:extent cx="2602800" cy="19476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C3973" wp14:editId="38256BEA">
            <wp:extent cx="2602800" cy="194760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EE2FF" w14:textId="77777777" w:rsidR="00B0577E" w:rsidRDefault="00B0577E" w:rsidP="00487237">
      <w:pPr>
        <w:spacing w:before="156" w:line="240" w:lineRule="auto"/>
        <w:rPr>
          <w:rFonts w:hint="eastAsia"/>
        </w:rPr>
      </w:pPr>
    </w:p>
    <w:p w14:paraId="46979748" w14:textId="1337D6DB" w:rsidR="00C9780F" w:rsidRDefault="00B0577E" w:rsidP="00487237">
      <w:pPr>
        <w:spacing w:before="156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7C74881E" wp14:editId="0EA9C056">
            <wp:extent cx="2602800" cy="19476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689AB" wp14:editId="21444BEE">
            <wp:extent cx="2602800" cy="194760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3BCF" w14:textId="77777777" w:rsidR="000070E6" w:rsidRDefault="000070E6" w:rsidP="00487237">
      <w:pPr>
        <w:spacing w:before="156" w:line="240" w:lineRule="auto"/>
        <w:rPr>
          <w:rFonts w:hint="eastAsia"/>
        </w:rPr>
      </w:pPr>
    </w:p>
    <w:p w14:paraId="278593CB" w14:textId="5827E6A6" w:rsidR="00BF0B5A" w:rsidRDefault="004C2E77" w:rsidP="004C2E77">
      <w:pPr>
        <w:pStyle w:val="2"/>
        <w:spacing w:before="156"/>
      </w:pPr>
      <w:r>
        <w:rPr>
          <w:rFonts w:hint="eastAsia"/>
        </w:rPr>
        <w:t>结果分析</w:t>
      </w:r>
    </w:p>
    <w:p w14:paraId="5759670D" w14:textId="77B8511D" w:rsidR="004C2E77" w:rsidRPr="004C2E77" w:rsidRDefault="004E6AB5" w:rsidP="004E5158">
      <w:pPr>
        <w:spacing w:before="156"/>
        <w:ind w:firstLine="420"/>
        <w:rPr>
          <w:rFonts w:hint="eastAsia"/>
        </w:rPr>
      </w:pPr>
      <w:r>
        <w:rPr>
          <w:rFonts w:hint="eastAsia"/>
        </w:rPr>
        <w:t>从段落</w:t>
      </w:r>
      <w:r>
        <w:rPr>
          <w:rFonts w:hint="eastAsia"/>
        </w:rPr>
        <w:t>316</w:t>
      </w:r>
      <w:r>
        <w:rPr>
          <w:rFonts w:hint="eastAsia"/>
        </w:rPr>
        <w:t>的结果我们可以看出，</w:t>
      </w:r>
      <w:r w:rsidR="009E3D83">
        <w:rPr>
          <w:rFonts w:hint="eastAsia"/>
        </w:rPr>
        <w:t>该段落由主题</w:t>
      </w:r>
      <w:r w:rsidR="00015DC9">
        <w:rPr>
          <w:rFonts w:hint="eastAsia"/>
        </w:rPr>
        <w:t>2</w:t>
      </w:r>
      <w:r w:rsidR="00015DC9">
        <w:rPr>
          <w:rFonts w:hint="eastAsia"/>
        </w:rPr>
        <w:t>生成的概率最大</w:t>
      </w:r>
      <w:r w:rsidR="00C45984">
        <w:rPr>
          <w:rFonts w:hint="eastAsia"/>
        </w:rPr>
        <w:t>，占到了总概率的</w:t>
      </w:r>
      <w:r w:rsidR="000334AF">
        <w:rPr>
          <w:rFonts w:hint="eastAsia"/>
        </w:rPr>
        <w:t>百分之</w:t>
      </w:r>
      <w:proofErr w:type="gramStart"/>
      <w:r w:rsidR="000334AF">
        <w:rPr>
          <w:rFonts w:hint="eastAsia"/>
        </w:rPr>
        <w:t>50</w:t>
      </w:r>
      <w:proofErr w:type="gramEnd"/>
      <w:r w:rsidR="000334AF">
        <w:rPr>
          <w:rFonts w:hint="eastAsia"/>
        </w:rPr>
        <w:t>以上</w:t>
      </w:r>
      <w:r w:rsidR="00C45984">
        <w:rPr>
          <w:rFonts w:hint="eastAsia"/>
        </w:rPr>
        <w:t>。</w:t>
      </w:r>
      <w:r w:rsidR="00EA3ECB">
        <w:rPr>
          <w:rFonts w:hint="eastAsia"/>
        </w:rPr>
        <w:t>而段落</w:t>
      </w:r>
      <w:r w:rsidR="00EA3ECB">
        <w:rPr>
          <w:rFonts w:hint="eastAsia"/>
        </w:rPr>
        <w:t>314</w:t>
      </w:r>
      <w:r w:rsidR="00EA3ECB">
        <w:rPr>
          <w:rFonts w:hint="eastAsia"/>
        </w:rPr>
        <w:t>几乎全部由主题</w:t>
      </w:r>
      <w:r w:rsidR="00EA3ECB">
        <w:rPr>
          <w:rFonts w:hint="eastAsia"/>
        </w:rPr>
        <w:t>6</w:t>
      </w:r>
      <w:r w:rsidR="00EA3ECB">
        <w:rPr>
          <w:rFonts w:hint="eastAsia"/>
        </w:rPr>
        <w:t>所生成</w:t>
      </w:r>
      <w:r w:rsidR="00140819">
        <w:rPr>
          <w:rFonts w:hint="eastAsia"/>
        </w:rPr>
        <w:t>；段落</w:t>
      </w:r>
      <w:r w:rsidR="00140819">
        <w:rPr>
          <w:rFonts w:hint="eastAsia"/>
        </w:rPr>
        <w:t>312</w:t>
      </w:r>
      <w:r w:rsidR="00140819">
        <w:rPr>
          <w:rFonts w:hint="eastAsia"/>
        </w:rPr>
        <w:t>，和段落</w:t>
      </w:r>
      <w:r w:rsidR="00140819">
        <w:rPr>
          <w:rFonts w:hint="eastAsia"/>
        </w:rPr>
        <w:t>313</w:t>
      </w:r>
      <w:r w:rsidR="00CC4C37">
        <w:rPr>
          <w:rFonts w:hint="eastAsia"/>
        </w:rPr>
        <w:t>由其中几种主题所生成的概率比较平均。</w:t>
      </w:r>
    </w:p>
    <w:p w14:paraId="3769F4B6" w14:textId="77777777" w:rsidR="00BF0B5A" w:rsidRDefault="00BF0B5A" w:rsidP="00013A80">
      <w:pPr>
        <w:spacing w:before="156"/>
      </w:pPr>
    </w:p>
    <w:p w14:paraId="4A6B1CF1" w14:textId="6C405DCD" w:rsidR="003B689C" w:rsidRDefault="00C56831" w:rsidP="00BF0B5A">
      <w:pPr>
        <w:pStyle w:val="1"/>
        <w:spacing w:before="156"/>
      </w:pPr>
      <w:r w:rsidRPr="00E059EF">
        <w:rPr>
          <w:rFonts w:hint="eastAsia"/>
        </w:rPr>
        <w:lastRenderedPageBreak/>
        <w:t>参考文献</w:t>
      </w:r>
    </w:p>
    <w:p w14:paraId="1C2BD664" w14:textId="37801537" w:rsidR="00E059EF" w:rsidRDefault="000334AF" w:rsidP="00E059EF">
      <w:pPr>
        <w:spacing w:before="156"/>
      </w:pPr>
      <w:hyperlink r:id="rId26" w:history="1">
        <w:r w:rsidRPr="00E935DD">
          <w:rPr>
            <w:rStyle w:val="ad"/>
          </w:rPr>
          <w:t>https://blog.csdn.net/weixin_42663984/article/details/116264233</w:t>
        </w:r>
      </w:hyperlink>
    </w:p>
    <w:p w14:paraId="76DE2F53" w14:textId="77777777" w:rsidR="006F6E73" w:rsidRPr="002D4C15" w:rsidRDefault="006F6E73" w:rsidP="00E059EF">
      <w:pPr>
        <w:spacing w:before="156"/>
      </w:pPr>
    </w:p>
    <w:sectPr w:rsidR="006F6E73" w:rsidRPr="002D4C1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929B5" w14:textId="77777777" w:rsidR="00FA33A6" w:rsidRDefault="00FA33A6" w:rsidP="00525840">
      <w:pPr>
        <w:spacing w:before="120" w:line="240" w:lineRule="auto"/>
      </w:pPr>
      <w:r>
        <w:separator/>
      </w:r>
    </w:p>
  </w:endnote>
  <w:endnote w:type="continuationSeparator" w:id="0">
    <w:p w14:paraId="49AC07F1" w14:textId="77777777" w:rsidR="00FA33A6" w:rsidRDefault="00FA33A6" w:rsidP="00525840">
      <w:pPr>
        <w:spacing w:before="120" w:line="240" w:lineRule="auto"/>
      </w:pPr>
      <w:r>
        <w:continuationSeparator/>
      </w:r>
    </w:p>
  </w:endnote>
  <w:endnote w:type="continuationNotice" w:id="1">
    <w:p w14:paraId="55B76660" w14:textId="77777777" w:rsidR="00FA33A6" w:rsidRDefault="00FA33A6">
      <w:pPr>
        <w:spacing w:before="12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F9AC" w14:textId="77777777" w:rsidR="006B59A6" w:rsidRDefault="006B59A6">
    <w:pPr>
      <w:pStyle w:val="a5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CF3A" w14:textId="77777777" w:rsidR="006B59A6" w:rsidRDefault="006B59A6">
    <w:pPr>
      <w:pStyle w:val="a5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2EE85" w14:textId="77777777" w:rsidR="006B59A6" w:rsidRDefault="006B59A6">
    <w:pPr>
      <w:pStyle w:val="a5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FE3E6" w14:textId="77777777" w:rsidR="00FA33A6" w:rsidRDefault="00FA33A6" w:rsidP="00525840">
      <w:pPr>
        <w:spacing w:before="120" w:line="240" w:lineRule="auto"/>
      </w:pPr>
      <w:r>
        <w:separator/>
      </w:r>
    </w:p>
  </w:footnote>
  <w:footnote w:type="continuationSeparator" w:id="0">
    <w:p w14:paraId="27894A76" w14:textId="77777777" w:rsidR="00FA33A6" w:rsidRDefault="00FA33A6" w:rsidP="00525840">
      <w:pPr>
        <w:spacing w:before="120" w:line="240" w:lineRule="auto"/>
      </w:pPr>
      <w:r>
        <w:continuationSeparator/>
      </w:r>
    </w:p>
  </w:footnote>
  <w:footnote w:type="continuationNotice" w:id="1">
    <w:p w14:paraId="181EE779" w14:textId="77777777" w:rsidR="00FA33A6" w:rsidRDefault="00FA33A6">
      <w:pPr>
        <w:spacing w:before="12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E0F76" w14:textId="77777777" w:rsidR="006B59A6" w:rsidRDefault="006B59A6">
    <w:pPr>
      <w:pStyle w:val="a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CAD5B" w14:textId="77777777" w:rsidR="006B59A6" w:rsidRPr="00A425C9" w:rsidRDefault="006B59A6" w:rsidP="00A425C9">
    <w:pPr>
      <w:pStyle w:val="a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7F21" w14:textId="77777777" w:rsidR="006B59A6" w:rsidRDefault="006B59A6">
    <w:pPr>
      <w:pStyle w:val="a3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2C54"/>
    <w:multiLevelType w:val="hybridMultilevel"/>
    <w:tmpl w:val="8CEEE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2607BA"/>
    <w:multiLevelType w:val="hybridMultilevel"/>
    <w:tmpl w:val="40FEC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F52442"/>
    <w:multiLevelType w:val="hybridMultilevel"/>
    <w:tmpl w:val="4AD430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FC6BA5"/>
    <w:multiLevelType w:val="hybridMultilevel"/>
    <w:tmpl w:val="B6821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015D6"/>
    <w:multiLevelType w:val="hybridMultilevel"/>
    <w:tmpl w:val="BAF4C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3779DD"/>
    <w:multiLevelType w:val="hybridMultilevel"/>
    <w:tmpl w:val="BBA0A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731ECB"/>
    <w:multiLevelType w:val="hybridMultilevel"/>
    <w:tmpl w:val="ECBA4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6055FE"/>
    <w:multiLevelType w:val="multilevel"/>
    <w:tmpl w:val="73BE9C3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lvlText w:val="%2.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1C6B8D"/>
    <w:multiLevelType w:val="hybridMultilevel"/>
    <w:tmpl w:val="337461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BB5F4F"/>
    <w:multiLevelType w:val="hybridMultilevel"/>
    <w:tmpl w:val="3E56F0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A32889"/>
    <w:multiLevelType w:val="multilevel"/>
    <w:tmpl w:val="09BCDFD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7EEB5D69"/>
    <w:multiLevelType w:val="hybridMultilevel"/>
    <w:tmpl w:val="BE0C7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953720">
    <w:abstractNumId w:val="10"/>
  </w:num>
  <w:num w:numId="2" w16cid:durableId="422186430">
    <w:abstractNumId w:val="7"/>
  </w:num>
  <w:num w:numId="3" w16cid:durableId="1733504181">
    <w:abstractNumId w:val="4"/>
  </w:num>
  <w:num w:numId="4" w16cid:durableId="1382053085">
    <w:abstractNumId w:val="0"/>
  </w:num>
  <w:num w:numId="5" w16cid:durableId="1375764171">
    <w:abstractNumId w:val="11"/>
  </w:num>
  <w:num w:numId="6" w16cid:durableId="1499082009">
    <w:abstractNumId w:val="5"/>
  </w:num>
  <w:num w:numId="7" w16cid:durableId="198014224">
    <w:abstractNumId w:val="1"/>
  </w:num>
  <w:num w:numId="8" w16cid:durableId="1740013334">
    <w:abstractNumId w:val="2"/>
  </w:num>
  <w:num w:numId="9" w16cid:durableId="1904751298">
    <w:abstractNumId w:val="8"/>
  </w:num>
  <w:num w:numId="10" w16cid:durableId="721369413">
    <w:abstractNumId w:val="3"/>
  </w:num>
  <w:num w:numId="11" w16cid:durableId="898400137">
    <w:abstractNumId w:val="9"/>
  </w:num>
  <w:num w:numId="12" w16cid:durableId="20188471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44"/>
    <w:rsid w:val="000006CF"/>
    <w:rsid w:val="00003C6C"/>
    <w:rsid w:val="0000593C"/>
    <w:rsid w:val="000070E6"/>
    <w:rsid w:val="00007D75"/>
    <w:rsid w:val="00007FDE"/>
    <w:rsid w:val="00010666"/>
    <w:rsid w:val="00013A80"/>
    <w:rsid w:val="00014C71"/>
    <w:rsid w:val="00015DC9"/>
    <w:rsid w:val="000221D7"/>
    <w:rsid w:val="00026BA3"/>
    <w:rsid w:val="000306DF"/>
    <w:rsid w:val="000334AF"/>
    <w:rsid w:val="00033B9C"/>
    <w:rsid w:val="000358F1"/>
    <w:rsid w:val="000422F9"/>
    <w:rsid w:val="000428A4"/>
    <w:rsid w:val="00045CF6"/>
    <w:rsid w:val="00054260"/>
    <w:rsid w:val="000553C1"/>
    <w:rsid w:val="000648EB"/>
    <w:rsid w:val="000665E0"/>
    <w:rsid w:val="00071CF4"/>
    <w:rsid w:val="00072919"/>
    <w:rsid w:val="00072CB5"/>
    <w:rsid w:val="00077449"/>
    <w:rsid w:val="000807D2"/>
    <w:rsid w:val="0008319E"/>
    <w:rsid w:val="00084714"/>
    <w:rsid w:val="00084B0F"/>
    <w:rsid w:val="0008587E"/>
    <w:rsid w:val="00090DCE"/>
    <w:rsid w:val="000911DD"/>
    <w:rsid w:val="00094C61"/>
    <w:rsid w:val="00095EF5"/>
    <w:rsid w:val="000A0AB2"/>
    <w:rsid w:val="000A1084"/>
    <w:rsid w:val="000A443B"/>
    <w:rsid w:val="000A4B1B"/>
    <w:rsid w:val="000A5A9F"/>
    <w:rsid w:val="000A750B"/>
    <w:rsid w:val="000B7243"/>
    <w:rsid w:val="000C2ED4"/>
    <w:rsid w:val="000C6233"/>
    <w:rsid w:val="000D2507"/>
    <w:rsid w:val="000D4E62"/>
    <w:rsid w:val="000D69DC"/>
    <w:rsid w:val="000D7C2A"/>
    <w:rsid w:val="000E10DC"/>
    <w:rsid w:val="000E61C6"/>
    <w:rsid w:val="000F66F0"/>
    <w:rsid w:val="00105C1B"/>
    <w:rsid w:val="00110827"/>
    <w:rsid w:val="001172AA"/>
    <w:rsid w:val="001202CD"/>
    <w:rsid w:val="00121DB2"/>
    <w:rsid w:val="00122FD8"/>
    <w:rsid w:val="001236A7"/>
    <w:rsid w:val="00126828"/>
    <w:rsid w:val="00130168"/>
    <w:rsid w:val="00132496"/>
    <w:rsid w:val="001353D1"/>
    <w:rsid w:val="0013758E"/>
    <w:rsid w:val="00140819"/>
    <w:rsid w:val="001411C9"/>
    <w:rsid w:val="0014644F"/>
    <w:rsid w:val="00153FA7"/>
    <w:rsid w:val="0015705C"/>
    <w:rsid w:val="00162918"/>
    <w:rsid w:val="001649FE"/>
    <w:rsid w:val="001707A5"/>
    <w:rsid w:val="001712DF"/>
    <w:rsid w:val="00171BEC"/>
    <w:rsid w:val="00171EE7"/>
    <w:rsid w:val="00177C93"/>
    <w:rsid w:val="00187C16"/>
    <w:rsid w:val="00194115"/>
    <w:rsid w:val="001A610B"/>
    <w:rsid w:val="001B2B82"/>
    <w:rsid w:val="001B7385"/>
    <w:rsid w:val="001C24F9"/>
    <w:rsid w:val="001C50D6"/>
    <w:rsid w:val="001D128D"/>
    <w:rsid w:val="001D40A1"/>
    <w:rsid w:val="001D4133"/>
    <w:rsid w:val="001D6296"/>
    <w:rsid w:val="001D792D"/>
    <w:rsid w:val="001E2334"/>
    <w:rsid w:val="001E2DFC"/>
    <w:rsid w:val="001E2E6F"/>
    <w:rsid w:val="001E3861"/>
    <w:rsid w:val="001E4B9F"/>
    <w:rsid w:val="001E6EDA"/>
    <w:rsid w:val="001F4650"/>
    <w:rsid w:val="001F4F11"/>
    <w:rsid w:val="00200BFC"/>
    <w:rsid w:val="0020313F"/>
    <w:rsid w:val="0021033B"/>
    <w:rsid w:val="00211FBE"/>
    <w:rsid w:val="00212C09"/>
    <w:rsid w:val="00222C78"/>
    <w:rsid w:val="002240CC"/>
    <w:rsid w:val="00226E1A"/>
    <w:rsid w:val="00241A66"/>
    <w:rsid w:val="00242674"/>
    <w:rsid w:val="0024768C"/>
    <w:rsid w:val="00250790"/>
    <w:rsid w:val="00251992"/>
    <w:rsid w:val="0025217B"/>
    <w:rsid w:val="002524A3"/>
    <w:rsid w:val="002533C6"/>
    <w:rsid w:val="00265409"/>
    <w:rsid w:val="00265710"/>
    <w:rsid w:val="002763E2"/>
    <w:rsid w:val="00281916"/>
    <w:rsid w:val="00281EEF"/>
    <w:rsid w:val="00284119"/>
    <w:rsid w:val="002846BA"/>
    <w:rsid w:val="00292A41"/>
    <w:rsid w:val="002972CB"/>
    <w:rsid w:val="002A0AD5"/>
    <w:rsid w:val="002A5A77"/>
    <w:rsid w:val="002B5D80"/>
    <w:rsid w:val="002B5FF3"/>
    <w:rsid w:val="002B7DA2"/>
    <w:rsid w:val="002C499D"/>
    <w:rsid w:val="002D4C15"/>
    <w:rsid w:val="002D72D8"/>
    <w:rsid w:val="002E090C"/>
    <w:rsid w:val="002E324C"/>
    <w:rsid w:val="002E65F5"/>
    <w:rsid w:val="002E79E0"/>
    <w:rsid w:val="002F0465"/>
    <w:rsid w:val="002F3919"/>
    <w:rsid w:val="00307EDD"/>
    <w:rsid w:val="00315AE2"/>
    <w:rsid w:val="00316321"/>
    <w:rsid w:val="00316C1A"/>
    <w:rsid w:val="003254F4"/>
    <w:rsid w:val="00327D11"/>
    <w:rsid w:val="00333165"/>
    <w:rsid w:val="00333214"/>
    <w:rsid w:val="00334A38"/>
    <w:rsid w:val="00340211"/>
    <w:rsid w:val="00341285"/>
    <w:rsid w:val="00341596"/>
    <w:rsid w:val="00343979"/>
    <w:rsid w:val="0035087C"/>
    <w:rsid w:val="0035347D"/>
    <w:rsid w:val="00354F12"/>
    <w:rsid w:val="00362C97"/>
    <w:rsid w:val="00371A4D"/>
    <w:rsid w:val="003724AF"/>
    <w:rsid w:val="00376134"/>
    <w:rsid w:val="00384736"/>
    <w:rsid w:val="00384F94"/>
    <w:rsid w:val="00386D3E"/>
    <w:rsid w:val="00391F76"/>
    <w:rsid w:val="003922FD"/>
    <w:rsid w:val="00393AD3"/>
    <w:rsid w:val="0039526B"/>
    <w:rsid w:val="003953C9"/>
    <w:rsid w:val="0039644D"/>
    <w:rsid w:val="0039778D"/>
    <w:rsid w:val="003A31AB"/>
    <w:rsid w:val="003A7526"/>
    <w:rsid w:val="003A7E06"/>
    <w:rsid w:val="003B689C"/>
    <w:rsid w:val="003C1FD9"/>
    <w:rsid w:val="003E0098"/>
    <w:rsid w:val="003E1683"/>
    <w:rsid w:val="003E17D5"/>
    <w:rsid w:val="003E3796"/>
    <w:rsid w:val="003E634A"/>
    <w:rsid w:val="003E72A0"/>
    <w:rsid w:val="003E7641"/>
    <w:rsid w:val="003F0DD9"/>
    <w:rsid w:val="003F2E3D"/>
    <w:rsid w:val="003F754A"/>
    <w:rsid w:val="00404EAF"/>
    <w:rsid w:val="004126B4"/>
    <w:rsid w:val="004239FF"/>
    <w:rsid w:val="00431B6D"/>
    <w:rsid w:val="0044143E"/>
    <w:rsid w:val="00442BC8"/>
    <w:rsid w:val="00442F90"/>
    <w:rsid w:val="0044390F"/>
    <w:rsid w:val="0044467C"/>
    <w:rsid w:val="00446024"/>
    <w:rsid w:val="0045455D"/>
    <w:rsid w:val="004546A3"/>
    <w:rsid w:val="004603FF"/>
    <w:rsid w:val="0046600B"/>
    <w:rsid w:val="00472D2E"/>
    <w:rsid w:val="00473C2B"/>
    <w:rsid w:val="00475F99"/>
    <w:rsid w:val="00477A38"/>
    <w:rsid w:val="00481A8D"/>
    <w:rsid w:val="00481ADD"/>
    <w:rsid w:val="00484127"/>
    <w:rsid w:val="00484CBC"/>
    <w:rsid w:val="00484E6F"/>
    <w:rsid w:val="00487237"/>
    <w:rsid w:val="0049014A"/>
    <w:rsid w:val="00490862"/>
    <w:rsid w:val="004A0663"/>
    <w:rsid w:val="004A58D1"/>
    <w:rsid w:val="004A7B72"/>
    <w:rsid w:val="004B1819"/>
    <w:rsid w:val="004B637E"/>
    <w:rsid w:val="004B7CED"/>
    <w:rsid w:val="004C1319"/>
    <w:rsid w:val="004C2E77"/>
    <w:rsid w:val="004C684C"/>
    <w:rsid w:val="004E5158"/>
    <w:rsid w:val="004E6AB5"/>
    <w:rsid w:val="004F1388"/>
    <w:rsid w:val="004F1D89"/>
    <w:rsid w:val="004F6E65"/>
    <w:rsid w:val="004F717D"/>
    <w:rsid w:val="004F7827"/>
    <w:rsid w:val="00500A8B"/>
    <w:rsid w:val="005033C0"/>
    <w:rsid w:val="00522F12"/>
    <w:rsid w:val="0052359A"/>
    <w:rsid w:val="00525840"/>
    <w:rsid w:val="0053062B"/>
    <w:rsid w:val="00535608"/>
    <w:rsid w:val="00536E50"/>
    <w:rsid w:val="00541237"/>
    <w:rsid w:val="005460A6"/>
    <w:rsid w:val="00546E5E"/>
    <w:rsid w:val="0054735C"/>
    <w:rsid w:val="005537DD"/>
    <w:rsid w:val="005617CE"/>
    <w:rsid w:val="005648C7"/>
    <w:rsid w:val="00572BBC"/>
    <w:rsid w:val="005759D4"/>
    <w:rsid w:val="005878B5"/>
    <w:rsid w:val="005945DE"/>
    <w:rsid w:val="005A220C"/>
    <w:rsid w:val="005A29CB"/>
    <w:rsid w:val="005A5785"/>
    <w:rsid w:val="005A70C4"/>
    <w:rsid w:val="005B2503"/>
    <w:rsid w:val="005B50AF"/>
    <w:rsid w:val="005C0CD0"/>
    <w:rsid w:val="005C4284"/>
    <w:rsid w:val="005C6822"/>
    <w:rsid w:val="005D15E9"/>
    <w:rsid w:val="005D1FA6"/>
    <w:rsid w:val="005E566E"/>
    <w:rsid w:val="005E7CFB"/>
    <w:rsid w:val="005F1F4B"/>
    <w:rsid w:val="0060518B"/>
    <w:rsid w:val="006060D0"/>
    <w:rsid w:val="00620A42"/>
    <w:rsid w:val="0062276B"/>
    <w:rsid w:val="00623D53"/>
    <w:rsid w:val="00623F14"/>
    <w:rsid w:val="00624304"/>
    <w:rsid w:val="00624FA7"/>
    <w:rsid w:val="00636CE3"/>
    <w:rsid w:val="00645190"/>
    <w:rsid w:val="006479C4"/>
    <w:rsid w:val="00647F03"/>
    <w:rsid w:val="006539F3"/>
    <w:rsid w:val="00655273"/>
    <w:rsid w:val="00664263"/>
    <w:rsid w:val="00666E3D"/>
    <w:rsid w:val="0066787C"/>
    <w:rsid w:val="006738F3"/>
    <w:rsid w:val="00675137"/>
    <w:rsid w:val="00675490"/>
    <w:rsid w:val="00675D0C"/>
    <w:rsid w:val="00680C5F"/>
    <w:rsid w:val="00681F48"/>
    <w:rsid w:val="00684B1C"/>
    <w:rsid w:val="0069229F"/>
    <w:rsid w:val="00692659"/>
    <w:rsid w:val="00692D24"/>
    <w:rsid w:val="00693704"/>
    <w:rsid w:val="00694E9B"/>
    <w:rsid w:val="00697D5C"/>
    <w:rsid w:val="006A6FD2"/>
    <w:rsid w:val="006A736D"/>
    <w:rsid w:val="006B468A"/>
    <w:rsid w:val="006B5219"/>
    <w:rsid w:val="006B59A6"/>
    <w:rsid w:val="006C027E"/>
    <w:rsid w:val="006C04A7"/>
    <w:rsid w:val="006C1309"/>
    <w:rsid w:val="006C34B0"/>
    <w:rsid w:val="006C452F"/>
    <w:rsid w:val="006C47D4"/>
    <w:rsid w:val="006C483D"/>
    <w:rsid w:val="006C4CAB"/>
    <w:rsid w:val="006C7AAA"/>
    <w:rsid w:val="006D1FF3"/>
    <w:rsid w:val="006D24A5"/>
    <w:rsid w:val="006D643E"/>
    <w:rsid w:val="006F1E1D"/>
    <w:rsid w:val="006F2D68"/>
    <w:rsid w:val="006F6E73"/>
    <w:rsid w:val="0070226D"/>
    <w:rsid w:val="007027CC"/>
    <w:rsid w:val="007062F4"/>
    <w:rsid w:val="00706F1B"/>
    <w:rsid w:val="0071044F"/>
    <w:rsid w:val="00714144"/>
    <w:rsid w:val="00715D59"/>
    <w:rsid w:val="00716C0B"/>
    <w:rsid w:val="0072647E"/>
    <w:rsid w:val="00732661"/>
    <w:rsid w:val="00733900"/>
    <w:rsid w:val="00736B15"/>
    <w:rsid w:val="00737799"/>
    <w:rsid w:val="007415CE"/>
    <w:rsid w:val="007417E1"/>
    <w:rsid w:val="0074389A"/>
    <w:rsid w:val="007439DC"/>
    <w:rsid w:val="00747691"/>
    <w:rsid w:val="00751E3A"/>
    <w:rsid w:val="007559ED"/>
    <w:rsid w:val="0075656A"/>
    <w:rsid w:val="00760834"/>
    <w:rsid w:val="00762EC8"/>
    <w:rsid w:val="00763A62"/>
    <w:rsid w:val="00765BD2"/>
    <w:rsid w:val="007662BC"/>
    <w:rsid w:val="007720FF"/>
    <w:rsid w:val="007745ED"/>
    <w:rsid w:val="007766F5"/>
    <w:rsid w:val="00781C5F"/>
    <w:rsid w:val="007860B7"/>
    <w:rsid w:val="00790485"/>
    <w:rsid w:val="00791348"/>
    <w:rsid w:val="00791760"/>
    <w:rsid w:val="00791C23"/>
    <w:rsid w:val="00792912"/>
    <w:rsid w:val="00793430"/>
    <w:rsid w:val="007A6495"/>
    <w:rsid w:val="007B01BF"/>
    <w:rsid w:val="007B2326"/>
    <w:rsid w:val="007B4F9A"/>
    <w:rsid w:val="007B5509"/>
    <w:rsid w:val="007C0753"/>
    <w:rsid w:val="007C1358"/>
    <w:rsid w:val="007C2E4C"/>
    <w:rsid w:val="007D0938"/>
    <w:rsid w:val="007D2A92"/>
    <w:rsid w:val="007D3F3D"/>
    <w:rsid w:val="007D5253"/>
    <w:rsid w:val="007D68A9"/>
    <w:rsid w:val="007D7707"/>
    <w:rsid w:val="007E6A10"/>
    <w:rsid w:val="007F2960"/>
    <w:rsid w:val="007F57D7"/>
    <w:rsid w:val="007F5A10"/>
    <w:rsid w:val="007F6E86"/>
    <w:rsid w:val="00801255"/>
    <w:rsid w:val="00806C76"/>
    <w:rsid w:val="0081534B"/>
    <w:rsid w:val="0082294F"/>
    <w:rsid w:val="008244F3"/>
    <w:rsid w:val="0082486D"/>
    <w:rsid w:val="008279B9"/>
    <w:rsid w:val="00833FDF"/>
    <w:rsid w:val="00835BC3"/>
    <w:rsid w:val="008407A3"/>
    <w:rsid w:val="00841903"/>
    <w:rsid w:val="00845D3E"/>
    <w:rsid w:val="00847CB3"/>
    <w:rsid w:val="00853809"/>
    <w:rsid w:val="00855891"/>
    <w:rsid w:val="00864F71"/>
    <w:rsid w:val="008653BB"/>
    <w:rsid w:val="00870937"/>
    <w:rsid w:val="00870B28"/>
    <w:rsid w:val="00872A4D"/>
    <w:rsid w:val="00873972"/>
    <w:rsid w:val="00875C04"/>
    <w:rsid w:val="00875C44"/>
    <w:rsid w:val="008776F3"/>
    <w:rsid w:val="008778D3"/>
    <w:rsid w:val="0088218C"/>
    <w:rsid w:val="00886E2C"/>
    <w:rsid w:val="00887FFA"/>
    <w:rsid w:val="00893523"/>
    <w:rsid w:val="008966A9"/>
    <w:rsid w:val="008A02CF"/>
    <w:rsid w:val="008A2954"/>
    <w:rsid w:val="008A2DF0"/>
    <w:rsid w:val="008B5BDF"/>
    <w:rsid w:val="008C0263"/>
    <w:rsid w:val="008C1E5B"/>
    <w:rsid w:val="008C2208"/>
    <w:rsid w:val="008C30DB"/>
    <w:rsid w:val="008C321B"/>
    <w:rsid w:val="008C6711"/>
    <w:rsid w:val="008D2913"/>
    <w:rsid w:val="008D38B4"/>
    <w:rsid w:val="008D581E"/>
    <w:rsid w:val="008E0A25"/>
    <w:rsid w:val="008E4344"/>
    <w:rsid w:val="008F30D8"/>
    <w:rsid w:val="008F33FB"/>
    <w:rsid w:val="008F613F"/>
    <w:rsid w:val="00903982"/>
    <w:rsid w:val="00903A4D"/>
    <w:rsid w:val="00905F86"/>
    <w:rsid w:val="009120A3"/>
    <w:rsid w:val="0092130C"/>
    <w:rsid w:val="00924143"/>
    <w:rsid w:val="00924492"/>
    <w:rsid w:val="00931A4C"/>
    <w:rsid w:val="00942002"/>
    <w:rsid w:val="00946654"/>
    <w:rsid w:val="00946C36"/>
    <w:rsid w:val="0094728F"/>
    <w:rsid w:val="00950457"/>
    <w:rsid w:val="00964839"/>
    <w:rsid w:val="009654F8"/>
    <w:rsid w:val="00973F76"/>
    <w:rsid w:val="00992955"/>
    <w:rsid w:val="0099335A"/>
    <w:rsid w:val="009A21AD"/>
    <w:rsid w:val="009A2829"/>
    <w:rsid w:val="009A56BB"/>
    <w:rsid w:val="009A614C"/>
    <w:rsid w:val="009B073F"/>
    <w:rsid w:val="009B1AD3"/>
    <w:rsid w:val="009B29AC"/>
    <w:rsid w:val="009B54FC"/>
    <w:rsid w:val="009C318A"/>
    <w:rsid w:val="009C5D7A"/>
    <w:rsid w:val="009D067B"/>
    <w:rsid w:val="009D2DEF"/>
    <w:rsid w:val="009D50F9"/>
    <w:rsid w:val="009E1190"/>
    <w:rsid w:val="009E1346"/>
    <w:rsid w:val="009E3D83"/>
    <w:rsid w:val="009F0088"/>
    <w:rsid w:val="009F57FE"/>
    <w:rsid w:val="00A02B4C"/>
    <w:rsid w:val="00A07317"/>
    <w:rsid w:val="00A11522"/>
    <w:rsid w:val="00A128F4"/>
    <w:rsid w:val="00A17805"/>
    <w:rsid w:val="00A2076E"/>
    <w:rsid w:val="00A22435"/>
    <w:rsid w:val="00A236F5"/>
    <w:rsid w:val="00A25A8D"/>
    <w:rsid w:val="00A33DAB"/>
    <w:rsid w:val="00A36B45"/>
    <w:rsid w:val="00A425C9"/>
    <w:rsid w:val="00A45624"/>
    <w:rsid w:val="00A52FD1"/>
    <w:rsid w:val="00A55B44"/>
    <w:rsid w:val="00A5758F"/>
    <w:rsid w:val="00A6273B"/>
    <w:rsid w:val="00A736CE"/>
    <w:rsid w:val="00A75572"/>
    <w:rsid w:val="00A76A39"/>
    <w:rsid w:val="00A830CD"/>
    <w:rsid w:val="00A83D99"/>
    <w:rsid w:val="00A92219"/>
    <w:rsid w:val="00A92941"/>
    <w:rsid w:val="00AA003A"/>
    <w:rsid w:val="00AA1B95"/>
    <w:rsid w:val="00AA7FEA"/>
    <w:rsid w:val="00AB7A77"/>
    <w:rsid w:val="00AC08D5"/>
    <w:rsid w:val="00AD69C1"/>
    <w:rsid w:val="00AD6A1A"/>
    <w:rsid w:val="00AE39B8"/>
    <w:rsid w:val="00AE4AA1"/>
    <w:rsid w:val="00AF217F"/>
    <w:rsid w:val="00AF3150"/>
    <w:rsid w:val="00B0577E"/>
    <w:rsid w:val="00B06271"/>
    <w:rsid w:val="00B10BB5"/>
    <w:rsid w:val="00B11F21"/>
    <w:rsid w:val="00B20A52"/>
    <w:rsid w:val="00B232BC"/>
    <w:rsid w:val="00B239FA"/>
    <w:rsid w:val="00B23B76"/>
    <w:rsid w:val="00B34256"/>
    <w:rsid w:val="00B35067"/>
    <w:rsid w:val="00B37255"/>
    <w:rsid w:val="00B42E71"/>
    <w:rsid w:val="00B4673B"/>
    <w:rsid w:val="00B54BED"/>
    <w:rsid w:val="00B650A1"/>
    <w:rsid w:val="00B710BB"/>
    <w:rsid w:val="00B766F1"/>
    <w:rsid w:val="00B83D22"/>
    <w:rsid w:val="00B8490C"/>
    <w:rsid w:val="00B87317"/>
    <w:rsid w:val="00B8786F"/>
    <w:rsid w:val="00B87998"/>
    <w:rsid w:val="00B90EA9"/>
    <w:rsid w:val="00B96DFA"/>
    <w:rsid w:val="00BA6986"/>
    <w:rsid w:val="00BA6A3A"/>
    <w:rsid w:val="00BB5A0A"/>
    <w:rsid w:val="00BB6467"/>
    <w:rsid w:val="00BB6890"/>
    <w:rsid w:val="00BB6D0B"/>
    <w:rsid w:val="00BB7486"/>
    <w:rsid w:val="00BC3AB6"/>
    <w:rsid w:val="00BC75C2"/>
    <w:rsid w:val="00BD21EC"/>
    <w:rsid w:val="00BD4457"/>
    <w:rsid w:val="00BD55E0"/>
    <w:rsid w:val="00BD6E3B"/>
    <w:rsid w:val="00BE00C4"/>
    <w:rsid w:val="00BE31DA"/>
    <w:rsid w:val="00BE6550"/>
    <w:rsid w:val="00BF0B5A"/>
    <w:rsid w:val="00BF1F25"/>
    <w:rsid w:val="00BF35DE"/>
    <w:rsid w:val="00BF7129"/>
    <w:rsid w:val="00C062F1"/>
    <w:rsid w:val="00C1305E"/>
    <w:rsid w:val="00C248A0"/>
    <w:rsid w:val="00C279FA"/>
    <w:rsid w:val="00C32A29"/>
    <w:rsid w:val="00C35189"/>
    <w:rsid w:val="00C45984"/>
    <w:rsid w:val="00C47C65"/>
    <w:rsid w:val="00C56831"/>
    <w:rsid w:val="00C62BCA"/>
    <w:rsid w:val="00C63CC6"/>
    <w:rsid w:val="00C65CBC"/>
    <w:rsid w:val="00C65D29"/>
    <w:rsid w:val="00C721CD"/>
    <w:rsid w:val="00C72794"/>
    <w:rsid w:val="00C776B8"/>
    <w:rsid w:val="00C83933"/>
    <w:rsid w:val="00C83DB1"/>
    <w:rsid w:val="00C84D78"/>
    <w:rsid w:val="00C874DB"/>
    <w:rsid w:val="00C9780F"/>
    <w:rsid w:val="00CA4D91"/>
    <w:rsid w:val="00CB2A6B"/>
    <w:rsid w:val="00CB4F64"/>
    <w:rsid w:val="00CC4C37"/>
    <w:rsid w:val="00CD476E"/>
    <w:rsid w:val="00CE6852"/>
    <w:rsid w:val="00CE6A83"/>
    <w:rsid w:val="00CF08E4"/>
    <w:rsid w:val="00CF5A88"/>
    <w:rsid w:val="00D01B66"/>
    <w:rsid w:val="00D03EAD"/>
    <w:rsid w:val="00D04F9A"/>
    <w:rsid w:val="00D109CE"/>
    <w:rsid w:val="00D10D52"/>
    <w:rsid w:val="00D12BF4"/>
    <w:rsid w:val="00D274AC"/>
    <w:rsid w:val="00D34F40"/>
    <w:rsid w:val="00D35383"/>
    <w:rsid w:val="00D37866"/>
    <w:rsid w:val="00D45E2A"/>
    <w:rsid w:val="00D5487B"/>
    <w:rsid w:val="00D702B8"/>
    <w:rsid w:val="00D74042"/>
    <w:rsid w:val="00D830F8"/>
    <w:rsid w:val="00D85CE4"/>
    <w:rsid w:val="00D86CAA"/>
    <w:rsid w:val="00D87C5C"/>
    <w:rsid w:val="00D92AAE"/>
    <w:rsid w:val="00D93691"/>
    <w:rsid w:val="00D95151"/>
    <w:rsid w:val="00D95E72"/>
    <w:rsid w:val="00D9620A"/>
    <w:rsid w:val="00D97035"/>
    <w:rsid w:val="00DA6D0D"/>
    <w:rsid w:val="00DB3461"/>
    <w:rsid w:val="00DC3180"/>
    <w:rsid w:val="00DD71C0"/>
    <w:rsid w:val="00DD720F"/>
    <w:rsid w:val="00DE7303"/>
    <w:rsid w:val="00DF0A00"/>
    <w:rsid w:val="00DF7909"/>
    <w:rsid w:val="00E03613"/>
    <w:rsid w:val="00E059EF"/>
    <w:rsid w:val="00E06DE5"/>
    <w:rsid w:val="00E16B60"/>
    <w:rsid w:val="00E22F80"/>
    <w:rsid w:val="00E34CB4"/>
    <w:rsid w:val="00E40B0D"/>
    <w:rsid w:val="00E45EC2"/>
    <w:rsid w:val="00E4711B"/>
    <w:rsid w:val="00E52524"/>
    <w:rsid w:val="00E53F6E"/>
    <w:rsid w:val="00E56EB5"/>
    <w:rsid w:val="00E61345"/>
    <w:rsid w:val="00E61AAD"/>
    <w:rsid w:val="00E62213"/>
    <w:rsid w:val="00E65643"/>
    <w:rsid w:val="00E86614"/>
    <w:rsid w:val="00E87E1A"/>
    <w:rsid w:val="00E90279"/>
    <w:rsid w:val="00E92033"/>
    <w:rsid w:val="00EA3ECB"/>
    <w:rsid w:val="00EA6C9A"/>
    <w:rsid w:val="00EB367B"/>
    <w:rsid w:val="00EB7302"/>
    <w:rsid w:val="00EC093F"/>
    <w:rsid w:val="00ED1787"/>
    <w:rsid w:val="00ED5E1B"/>
    <w:rsid w:val="00ED783D"/>
    <w:rsid w:val="00EF72E9"/>
    <w:rsid w:val="00F0127E"/>
    <w:rsid w:val="00F036D5"/>
    <w:rsid w:val="00F141EB"/>
    <w:rsid w:val="00F17951"/>
    <w:rsid w:val="00F17CF6"/>
    <w:rsid w:val="00F22FF6"/>
    <w:rsid w:val="00F2630D"/>
    <w:rsid w:val="00F339DF"/>
    <w:rsid w:val="00F363F4"/>
    <w:rsid w:val="00F415CE"/>
    <w:rsid w:val="00F4374F"/>
    <w:rsid w:val="00F507B2"/>
    <w:rsid w:val="00F6152A"/>
    <w:rsid w:val="00F61DAC"/>
    <w:rsid w:val="00F651E9"/>
    <w:rsid w:val="00F66F40"/>
    <w:rsid w:val="00F67D67"/>
    <w:rsid w:val="00F73F55"/>
    <w:rsid w:val="00F775FF"/>
    <w:rsid w:val="00F80528"/>
    <w:rsid w:val="00F80C0E"/>
    <w:rsid w:val="00F83EB1"/>
    <w:rsid w:val="00F86CA3"/>
    <w:rsid w:val="00F86FB4"/>
    <w:rsid w:val="00F87B3E"/>
    <w:rsid w:val="00F9026F"/>
    <w:rsid w:val="00F9594C"/>
    <w:rsid w:val="00FA0366"/>
    <w:rsid w:val="00FA1DAF"/>
    <w:rsid w:val="00FA33A6"/>
    <w:rsid w:val="00FA5F53"/>
    <w:rsid w:val="00FA6576"/>
    <w:rsid w:val="00FB226C"/>
    <w:rsid w:val="00FC1B21"/>
    <w:rsid w:val="00FC37B3"/>
    <w:rsid w:val="00FC4D79"/>
    <w:rsid w:val="00FC73A0"/>
    <w:rsid w:val="00FD16EE"/>
    <w:rsid w:val="00FD3C3F"/>
    <w:rsid w:val="00FD4E2D"/>
    <w:rsid w:val="00FE048F"/>
    <w:rsid w:val="00FE1B56"/>
    <w:rsid w:val="00FE7EAB"/>
    <w:rsid w:val="00FF3849"/>
    <w:rsid w:val="00FF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78794"/>
  <w15:chartTrackingRefBased/>
  <w15:docId w15:val="{168A7BA4-AFCA-42D3-8C76-9BF81D80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6DF"/>
    <w:pPr>
      <w:widowControl w:val="0"/>
      <w:spacing w:beforeLines="50" w:before="50" w:line="40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5840"/>
    <w:pPr>
      <w:keepNext/>
      <w:keepLines/>
      <w:numPr>
        <w:numId w:val="1"/>
      </w:numPr>
      <w:spacing w:after="120" w:line="578" w:lineRule="atLeas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822"/>
    <w:pPr>
      <w:keepNext/>
      <w:keepLines/>
      <w:numPr>
        <w:ilvl w:val="1"/>
        <w:numId w:val="1"/>
      </w:numPr>
      <w:spacing w:after="120" w:line="416" w:lineRule="atLeast"/>
      <w:outlineLvl w:val="1"/>
    </w:pPr>
    <w:rPr>
      <w:rFonts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D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D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84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25840"/>
    <w:pPr>
      <w:spacing w:after="60"/>
      <w:jc w:val="center"/>
    </w:pPr>
    <w:rPr>
      <w:rFonts w:eastAsia="黑体" w:cstheme="majorBidi"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25840"/>
    <w:rPr>
      <w:rFonts w:eastAsia="黑体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25840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5C6822"/>
    <w:rPr>
      <w:rFonts w:cstheme="majorBidi"/>
      <w:bCs/>
      <w:szCs w:val="32"/>
    </w:rPr>
  </w:style>
  <w:style w:type="paragraph" w:styleId="a9">
    <w:name w:val="List Paragraph"/>
    <w:basedOn w:val="a"/>
    <w:uiPriority w:val="34"/>
    <w:qFormat/>
    <w:rsid w:val="00354F12"/>
    <w:pPr>
      <w:ind w:firstLineChars="200" w:firstLine="420"/>
    </w:pPr>
  </w:style>
  <w:style w:type="character" w:customStyle="1" w:styleId="MTEquationSection">
    <w:name w:val="MTEquationSection"/>
    <w:basedOn w:val="a0"/>
    <w:rsid w:val="00716C0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65710"/>
    <w:pPr>
      <w:tabs>
        <w:tab w:val="center" w:pos="4160"/>
        <w:tab w:val="right" w:pos="8300"/>
      </w:tabs>
      <w:spacing w:before="156"/>
    </w:pPr>
  </w:style>
  <w:style w:type="character" w:customStyle="1" w:styleId="MTDisplayEquation0">
    <w:name w:val="MTDisplayEquation 字符"/>
    <w:basedOn w:val="a0"/>
    <w:link w:val="MTDisplayEquation"/>
    <w:rsid w:val="00265710"/>
  </w:style>
  <w:style w:type="table" w:styleId="aa">
    <w:name w:val="Table Grid"/>
    <w:basedOn w:val="a1"/>
    <w:uiPriority w:val="39"/>
    <w:rsid w:val="00772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BA6A3A"/>
    <w:pPr>
      <w:spacing w:afterLines="30" w:after="30"/>
    </w:pPr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表格内"/>
    <w:basedOn w:val="a"/>
    <w:qFormat/>
    <w:rsid w:val="00105C1B"/>
    <w:pPr>
      <w:spacing w:beforeLines="0" w:before="0" w:line="240" w:lineRule="exact"/>
    </w:pPr>
    <w:rPr>
      <w:spacing w:val="-10"/>
      <w:kern w:val="10"/>
      <w:sz w:val="15"/>
      <w:szCs w:val="15"/>
    </w:rPr>
  </w:style>
  <w:style w:type="character" w:styleId="ad">
    <w:name w:val="Hyperlink"/>
    <w:basedOn w:val="a0"/>
    <w:uiPriority w:val="99"/>
    <w:unhideWhenUsed/>
    <w:rsid w:val="00E40B0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40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yperlink" Target="https://blog.csdn.net/weixin_42663984/article/details/11626423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&#22823;&#20316;&#19994;&#27169;&#26495;_&#3135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大作业模板_空.dotx</Template>
  <TotalTime>1136</TotalTime>
  <Pages>7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吕晔</dc:creator>
  <cp:keywords/>
  <dc:description/>
  <cp:lastModifiedBy>吕 晔</cp:lastModifiedBy>
  <cp:revision>207</cp:revision>
  <cp:lastPrinted>2022-04-28T02:03:00Z</cp:lastPrinted>
  <dcterms:created xsi:type="dcterms:W3CDTF">2022-04-26T13:12:00Z</dcterms:created>
  <dcterms:modified xsi:type="dcterms:W3CDTF">2022-04-28T02:14:00Z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